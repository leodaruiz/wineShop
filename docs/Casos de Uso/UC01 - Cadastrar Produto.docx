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E57B66" w:rsidP="00AF77CE">
      <w:pPr>
        <w:pStyle w:val="Capa"/>
      </w:pPr>
      <w:r>
        <w:fldChar w:fldCharType="begin"/>
      </w:r>
      <w:r w:rsidR="002F4187">
        <w:instrText xml:space="preserve">title  \* Mergeformat </w:instrText>
      </w:r>
      <w:r>
        <w:fldChar w:fldCharType="separate"/>
      </w:r>
      <w:r w:rsidR="00195453">
        <w:t>Descrição do Caso de Uso</w:t>
      </w:r>
      <w:r>
        <w:fldChar w:fldCharType="end"/>
      </w:r>
    </w:p>
    <w:p w:rsidR="00F53096" w:rsidRDefault="00F53096">
      <w:pPr>
        <w:pStyle w:val="Title"/>
        <w:jc w:val="right"/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itle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itle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B14DD">
      <w:pPr>
        <w:pStyle w:val="BodyText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Pr="00C652EC" w:rsidRDefault="000C4E9F">
      <w:pPr>
        <w:pStyle w:val="BodyText"/>
        <w:jc w:val="center"/>
        <w:rPr>
          <w:b/>
          <w:shadow/>
          <w:color w:val="FF0000"/>
          <w:sz w:val="40"/>
          <w:szCs w:val="40"/>
        </w:rPr>
      </w:pPr>
      <w:r>
        <w:rPr>
          <w:b/>
          <w:shadow/>
          <w:color w:val="FF0000"/>
          <w:sz w:val="40"/>
          <w:szCs w:val="40"/>
        </w:rPr>
        <w:t>Cadastrar Produto</w:t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195453">
      <w:pPr>
        <w:pStyle w:val="Title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BodyText"/>
        <w:jc w:val="center"/>
      </w:pPr>
    </w:p>
    <w:p w:rsidR="00001FAB" w:rsidRDefault="00001FAB">
      <w:pPr>
        <w:pStyle w:val="Title"/>
      </w:pPr>
    </w:p>
    <w:p w:rsidR="00F53096" w:rsidRDefault="00F53096">
      <w:pPr>
        <w:pStyle w:val="Title"/>
      </w:pPr>
      <w:r>
        <w:t>Histórico de Revisão</w:t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C85714" w:rsidRDefault="00E57B66">
      <w:pPr>
        <w:pStyle w:val="TOC1"/>
        <w:tabs>
          <w:tab w:val="left" w:pos="480"/>
          <w:tab w:val="right" w:leader="dot" w:pos="1007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57B66">
        <w:rPr>
          <w:smallCaps/>
        </w:rPr>
        <w:fldChar w:fldCharType="begin"/>
      </w:r>
      <w:r w:rsidR="00F53096">
        <w:instrText xml:space="preserve"> TOC \o "2-4" \t "Heading 1;1" </w:instrText>
      </w:r>
      <w:r w:rsidRPr="00E57B66">
        <w:rPr>
          <w:smallCaps/>
        </w:rPr>
        <w:fldChar w:fldCharType="separate"/>
      </w:r>
      <w:r w:rsidR="00C85714">
        <w:rPr>
          <w:noProof/>
        </w:rPr>
        <w:t>1</w:t>
      </w:r>
      <w:r w:rsidR="00C85714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C85714">
        <w:rPr>
          <w:noProof/>
        </w:rPr>
        <w:t>Caso de Uso</w:t>
      </w:r>
      <w:r w:rsidR="00C85714" w:rsidRPr="00856F8C">
        <w:rPr>
          <w:noProof/>
          <w:color w:val="FF0000"/>
        </w:rPr>
        <w:t xml:space="preserve"> Cadastrar Produto</w:t>
      </w:r>
      <w:r w:rsidR="00C85714">
        <w:rPr>
          <w:noProof/>
        </w:rPr>
        <w:tab/>
      </w:r>
      <w:r w:rsidR="00C85714">
        <w:rPr>
          <w:noProof/>
        </w:rPr>
        <w:fldChar w:fldCharType="begin"/>
      </w:r>
      <w:r w:rsidR="00C85714">
        <w:rPr>
          <w:noProof/>
        </w:rPr>
        <w:instrText xml:space="preserve"> PAGEREF _Toc335076831 \h </w:instrText>
      </w:r>
      <w:r w:rsidR="00C85714">
        <w:rPr>
          <w:noProof/>
        </w:rPr>
      </w:r>
      <w:r w:rsidR="00C85714">
        <w:rPr>
          <w:noProof/>
        </w:rPr>
        <w:fldChar w:fldCharType="separate"/>
      </w:r>
      <w:r w:rsidR="00C85714">
        <w:rPr>
          <w:noProof/>
        </w:rPr>
        <w:t>1-1</w:t>
      </w:r>
      <w:r w:rsidR="00C85714">
        <w:rPr>
          <w:noProof/>
        </w:rPr>
        <w:fldChar w:fldCharType="end"/>
      </w:r>
    </w:p>
    <w:p w:rsidR="00C85714" w:rsidRDefault="00C85714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_Toc335076832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C85714" w:rsidRDefault="00C85714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_Toc335076833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C85714" w:rsidRDefault="00C85714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_Toc335076834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C85714" w:rsidRDefault="00C85714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_Toc335076835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C85714" w:rsidRDefault="00C85714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_Toc335076836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C85714" w:rsidRDefault="00C85714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_Toc335076837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C85714" w:rsidRDefault="00C85714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_Toc335076838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C85714" w:rsidRDefault="00C85714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Nenhum produto na base de dados de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_Toc335076839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C85714" w:rsidRDefault="00C85714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opção de "Alterar Produto"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_Toc335076840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C85714" w:rsidRDefault="00C85714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opção de "Excluir Produto"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_Toc335076841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C85714" w:rsidRDefault="00C85714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_Toc335076842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C85714" w:rsidRDefault="00C85714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_Toc335076843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C85714" w:rsidRDefault="00C85714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_Toc335076844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C85714" w:rsidRDefault="00C85714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Lista de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_Toc335076845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C85714" w:rsidRDefault="00C85714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Formulário de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_Toc335076846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C85714" w:rsidRDefault="00C85714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_Toc335076847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F53096" w:rsidRDefault="00E57B66">
      <w:pPr>
        <w:pStyle w:val="BodyText"/>
      </w:pPr>
      <w:r>
        <w:rPr>
          <w:rFonts w:ascii="Times New Roman" w:hAnsi="Times New Roman"/>
        </w:rPr>
        <w:fldChar w:fldCharType="end"/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 w:rsidP="00AF77CE">
      <w:pPr>
        <w:pStyle w:val="Heading1"/>
        <w:sectPr w:rsidR="00F53096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Heading1"/>
      </w:pPr>
      <w:bookmarkStart w:id="7" w:name="_Toc23153058"/>
      <w:bookmarkStart w:id="8" w:name="_Toc335076831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r w:rsidRPr="00520BA9">
        <w:t>Uso</w:t>
      </w:r>
      <w:r w:rsidRPr="00520BA9">
        <w:rPr>
          <w:color w:val="FF0000"/>
        </w:rPr>
        <w:t xml:space="preserve"> </w:t>
      </w:r>
      <w:bookmarkEnd w:id="7"/>
      <w:r w:rsidR="000C4E9F">
        <w:rPr>
          <w:color w:val="FF0000"/>
        </w:rPr>
        <w:t>Cadastrar Produto</w:t>
      </w:r>
      <w:bookmarkEnd w:id="8"/>
    </w:p>
    <w:p w:rsidR="00F53096" w:rsidRDefault="00F53096">
      <w:pPr>
        <w:pStyle w:val="Heading2"/>
      </w:pPr>
      <w:bookmarkStart w:id="9" w:name="_Toc23153092"/>
      <w:bookmarkStart w:id="10" w:name="_Toc23153059"/>
      <w:bookmarkStart w:id="11" w:name="_Toc335076832"/>
      <w:r>
        <w:t>Diagrama do Caso de Uso</w:t>
      </w:r>
      <w:bookmarkEnd w:id="9"/>
      <w:bookmarkEnd w:id="11"/>
    </w:p>
    <w:p w:rsidR="00F53096" w:rsidRDefault="00F14CF2" w:rsidP="004E4175">
      <w:pPr>
        <w:pStyle w:val="BodyText"/>
        <w:jc w:val="center"/>
      </w:pPr>
      <w:r>
        <w:rPr>
          <w:noProof/>
        </w:rPr>
        <w:drawing>
          <wp:inline distT="0" distB="0" distL="0" distR="0">
            <wp:extent cx="3466465" cy="1116330"/>
            <wp:effectExtent l="19050" t="0" r="635" b="0"/>
            <wp:docPr id="4" name="Picture 2" descr="C:\Users\Fred\Documents\GitHub\wineShop\docs\Images\Cadastrar Prod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d\Documents\GitHub\wineShop\docs\Images\Cadastrar Produt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12" w:name="_Toc335076833"/>
      <w:r>
        <w:t>Descrição</w:t>
      </w:r>
      <w:bookmarkEnd w:id="10"/>
      <w:bookmarkEnd w:id="12"/>
    </w:p>
    <w:p w:rsidR="009B7A5D" w:rsidRDefault="00F66BCF">
      <w:pPr>
        <w:pStyle w:val="BodyText"/>
      </w:pPr>
      <w:r>
        <w:t xml:space="preserve">Este caso de uso </w:t>
      </w:r>
      <w:r w:rsidR="009B7A5D">
        <w:t>descreve a</w:t>
      </w:r>
      <w:r w:rsidR="00D9546B">
        <w:t xml:space="preserve"> página d</w:t>
      </w:r>
      <w:r w:rsidR="00570FB4">
        <w:t>e Cadastro (CRUD) de Produtos</w:t>
      </w:r>
      <w:r w:rsidR="00F66EB3">
        <w:t>.</w:t>
      </w:r>
    </w:p>
    <w:p w:rsidR="004E4175" w:rsidRPr="00A04855" w:rsidRDefault="004E4175">
      <w:pPr>
        <w:pStyle w:val="BodyText"/>
      </w:pPr>
    </w:p>
    <w:p w:rsidR="00F53096" w:rsidRDefault="00F53096">
      <w:pPr>
        <w:pStyle w:val="Heading2"/>
      </w:pPr>
      <w:bookmarkStart w:id="13" w:name="_Toc335076834"/>
      <w:r>
        <w:t>Atores</w:t>
      </w:r>
      <w:bookmarkEnd w:id="13"/>
    </w:p>
    <w:p w:rsidR="0045224C" w:rsidRDefault="0045224C">
      <w:pPr>
        <w:pStyle w:val="BodyText"/>
        <w:ind w:firstLine="709"/>
      </w:pPr>
    </w:p>
    <w:p w:rsidR="00295A61" w:rsidRDefault="00295A61" w:rsidP="001023E2">
      <w:pPr>
        <w:pStyle w:val="BodyText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BodyText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0F3CBB">
        <w:t xml:space="preserve"> Administrador que acesse a página de Cadastro de Produtos</w:t>
      </w:r>
      <w:r w:rsidR="00D9546B">
        <w:t>.</w:t>
      </w:r>
    </w:p>
    <w:p w:rsidR="00F53096" w:rsidRDefault="00F53096">
      <w:pPr>
        <w:pStyle w:val="Heading2"/>
      </w:pPr>
      <w:bookmarkStart w:id="14" w:name="_Toc23153074"/>
      <w:bookmarkStart w:id="15" w:name="_Toc335076835"/>
      <w:r>
        <w:t>Pré-Condições</w:t>
      </w:r>
      <w:bookmarkEnd w:id="14"/>
      <w:bookmarkEnd w:id="15"/>
    </w:p>
    <w:p w:rsidR="00224A1E" w:rsidRDefault="00224A1E" w:rsidP="00224A1E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224A1E" w:rsidRDefault="00224A1E" w:rsidP="00295A61">
      <w:pPr>
        <w:pStyle w:val="BodyText"/>
      </w:pPr>
    </w:p>
    <w:p w:rsidR="00F53096" w:rsidRDefault="00F53096">
      <w:pPr>
        <w:pStyle w:val="Heading2"/>
      </w:pPr>
      <w:bookmarkStart w:id="16" w:name="_Toc23153077"/>
      <w:bookmarkStart w:id="17" w:name="_Toc335076836"/>
      <w:r>
        <w:t>Pós-Condições</w:t>
      </w:r>
      <w:bookmarkEnd w:id="16"/>
      <w:bookmarkEnd w:id="17"/>
    </w:p>
    <w:p w:rsidR="00F53096" w:rsidRPr="009D1A58" w:rsidRDefault="009D1A58">
      <w:pPr>
        <w:pStyle w:val="BodyText"/>
      </w:pPr>
      <w:r w:rsidRPr="009D1A58">
        <w:t>Novos produtos cadastrados e/ou alterados na base de dados de produtos</w:t>
      </w:r>
      <w:r w:rsidR="009B7A5D" w:rsidRPr="009D1A58">
        <w:t>.</w:t>
      </w:r>
    </w:p>
    <w:p w:rsidR="00F53096" w:rsidRDefault="00F53096">
      <w:pPr>
        <w:pStyle w:val="Heading2"/>
      </w:pPr>
      <w:bookmarkStart w:id="18" w:name="_Toc23153060"/>
      <w:bookmarkStart w:id="19" w:name="_Toc335076837"/>
      <w:r>
        <w:lastRenderedPageBreak/>
        <w:t>Fluxo Básico</w:t>
      </w:r>
      <w:bookmarkEnd w:id="18"/>
      <w:bookmarkEnd w:id="19"/>
    </w:p>
    <w:p w:rsidR="00460287" w:rsidRDefault="009B7A5D" w:rsidP="008732C7">
      <w:pPr>
        <w:pStyle w:val="BodyText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E1657B">
        <w:t>Administrador acessa a página de Cadastro de Produto da loja de vinhos.</w:t>
      </w:r>
    </w:p>
    <w:p w:rsidR="001862A9" w:rsidRDefault="001862A9" w:rsidP="008732C7">
      <w:pPr>
        <w:pStyle w:val="BodyText"/>
        <w:numPr>
          <w:ilvl w:val="0"/>
          <w:numId w:val="10"/>
        </w:numPr>
        <w:spacing w:line="360" w:lineRule="auto"/>
      </w:pPr>
      <w:r>
        <w:t xml:space="preserve">O </w:t>
      </w:r>
      <w:r w:rsidR="00EF2491">
        <w:t xml:space="preserve">Sistema </w:t>
      </w:r>
      <w:r w:rsidR="00255EE7">
        <w:t>exibe</w:t>
      </w:r>
      <w:r w:rsidR="00C56327">
        <w:t xml:space="preserve"> em uma tabela</w:t>
      </w:r>
      <w:r w:rsidR="00255EE7">
        <w:t xml:space="preserve"> lista de produtos cadastrados na base de dados de produtos com as seguintes informações: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Nome do Produto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Categoria do produto</w:t>
      </w:r>
    </w:p>
    <w:p w:rsidR="00EF2491" w:rsidRDefault="00EF2491" w:rsidP="00255EE7">
      <w:pPr>
        <w:pStyle w:val="BodyText"/>
        <w:numPr>
          <w:ilvl w:val="1"/>
          <w:numId w:val="10"/>
        </w:numPr>
        <w:spacing w:line="360" w:lineRule="auto"/>
      </w:pPr>
      <w:r>
        <w:t>Preço do produto</w:t>
      </w:r>
    </w:p>
    <w:p w:rsidR="00C56327" w:rsidRDefault="00C56327" w:rsidP="00255EE7">
      <w:pPr>
        <w:pStyle w:val="BodyText"/>
        <w:numPr>
          <w:ilvl w:val="1"/>
          <w:numId w:val="10"/>
        </w:numPr>
        <w:spacing w:line="360" w:lineRule="auto"/>
      </w:pPr>
      <w:r>
        <w:t>Botão "Alterar Produto"</w:t>
      </w:r>
    </w:p>
    <w:p w:rsidR="00C56327" w:rsidRDefault="00C56327" w:rsidP="00255EE7">
      <w:pPr>
        <w:pStyle w:val="BodyText"/>
        <w:numPr>
          <w:ilvl w:val="1"/>
          <w:numId w:val="10"/>
        </w:numPr>
        <w:spacing w:line="360" w:lineRule="auto"/>
      </w:pPr>
      <w:r>
        <w:t>Botão "Excluir Produto"</w:t>
      </w:r>
    </w:p>
    <w:p w:rsidR="009B7A5D" w:rsidRDefault="00255EE7" w:rsidP="008732C7">
      <w:pPr>
        <w:pStyle w:val="BodyText"/>
        <w:numPr>
          <w:ilvl w:val="0"/>
          <w:numId w:val="10"/>
        </w:numPr>
        <w:spacing w:line="360" w:lineRule="auto"/>
      </w:pPr>
      <w:r>
        <w:t>O Administrador seleciona a opção "Cadastrar Novo Produto"</w:t>
      </w:r>
      <w:r w:rsidR="009B7A5D">
        <w:t>.</w:t>
      </w:r>
    </w:p>
    <w:p w:rsidR="00255EE7" w:rsidRDefault="00255EE7" w:rsidP="008732C7">
      <w:pPr>
        <w:pStyle w:val="BodyText"/>
        <w:numPr>
          <w:ilvl w:val="0"/>
          <w:numId w:val="10"/>
        </w:numPr>
        <w:spacing w:line="360" w:lineRule="auto"/>
      </w:pPr>
      <w:r>
        <w:t>O Sistema exibe formulário para preenchimento com as seguintes informações do Produto:</w:t>
      </w:r>
    </w:p>
    <w:p w:rsidR="00255EE7" w:rsidRDefault="00255EE7" w:rsidP="00255EE7">
      <w:pPr>
        <w:pStyle w:val="BodyText"/>
        <w:numPr>
          <w:ilvl w:val="1"/>
          <w:numId w:val="10"/>
        </w:numPr>
        <w:spacing w:line="360" w:lineRule="auto"/>
      </w:pPr>
      <w:r>
        <w:t>Nome do Produto</w:t>
      </w:r>
    </w:p>
    <w:p w:rsidR="00255EE7" w:rsidRDefault="00255EE7" w:rsidP="00255EE7">
      <w:pPr>
        <w:pStyle w:val="BodyText"/>
        <w:numPr>
          <w:ilvl w:val="1"/>
          <w:numId w:val="10"/>
        </w:numPr>
        <w:spacing w:line="360" w:lineRule="auto"/>
      </w:pPr>
      <w:r>
        <w:t>Categoria do produto</w:t>
      </w:r>
    </w:p>
    <w:p w:rsidR="00255EE7" w:rsidRDefault="00255EE7" w:rsidP="00255EE7">
      <w:pPr>
        <w:pStyle w:val="BodyText"/>
        <w:numPr>
          <w:ilvl w:val="1"/>
          <w:numId w:val="10"/>
        </w:numPr>
        <w:spacing w:line="360" w:lineRule="auto"/>
      </w:pPr>
      <w:r>
        <w:t>Preço do produto</w:t>
      </w:r>
    </w:p>
    <w:p w:rsidR="008B6AE0" w:rsidRDefault="008B6AE0" w:rsidP="00255EE7">
      <w:pPr>
        <w:pStyle w:val="BodyText"/>
        <w:numPr>
          <w:ilvl w:val="1"/>
          <w:numId w:val="10"/>
        </w:numPr>
        <w:spacing w:line="360" w:lineRule="auto"/>
      </w:pPr>
      <w:r>
        <w:t>Botão "Gravar"</w:t>
      </w:r>
    </w:p>
    <w:p w:rsidR="008B6AE0" w:rsidRDefault="008B6AE0" w:rsidP="00255EE7">
      <w:pPr>
        <w:pStyle w:val="BodyText"/>
        <w:numPr>
          <w:ilvl w:val="1"/>
          <w:numId w:val="10"/>
        </w:numPr>
        <w:spacing w:line="360" w:lineRule="auto"/>
      </w:pPr>
      <w:r>
        <w:t>Botão "Cancelar"</w:t>
      </w:r>
    </w:p>
    <w:p w:rsidR="00255EE7" w:rsidRDefault="00255EE7" w:rsidP="00255EE7">
      <w:pPr>
        <w:pStyle w:val="BodyText"/>
        <w:numPr>
          <w:ilvl w:val="0"/>
          <w:numId w:val="10"/>
        </w:numPr>
        <w:spacing w:line="360" w:lineRule="auto"/>
      </w:pPr>
      <w:r>
        <w:t>O Administrador preenche todas as informações do novo produto e seleciona a opção "Gravar"</w:t>
      </w:r>
    </w:p>
    <w:p w:rsidR="00255EE7" w:rsidRDefault="00255EE7" w:rsidP="00255EE7">
      <w:pPr>
        <w:pStyle w:val="BodyText"/>
        <w:numPr>
          <w:ilvl w:val="0"/>
          <w:numId w:val="10"/>
        </w:numPr>
        <w:spacing w:line="360" w:lineRule="auto"/>
      </w:pPr>
      <w:r>
        <w:t>O Sistema realiza as validações necessárias, grava os dados do produto na base de dados e exibe a mensagem "Produto Cadastrado com sucesso"</w:t>
      </w:r>
    </w:p>
    <w:p w:rsidR="00255EE7" w:rsidRDefault="00255EE7" w:rsidP="00255EE7">
      <w:pPr>
        <w:pStyle w:val="BodyText"/>
        <w:numPr>
          <w:ilvl w:val="0"/>
          <w:numId w:val="10"/>
        </w:numPr>
        <w:spacing w:line="360" w:lineRule="auto"/>
      </w:pPr>
      <w:r>
        <w:t>O Caso de Uso é encerrado.</w:t>
      </w:r>
    </w:p>
    <w:p w:rsidR="00F53096" w:rsidRDefault="00F53096">
      <w:pPr>
        <w:pStyle w:val="Heading2"/>
      </w:pPr>
      <w:bookmarkStart w:id="20" w:name="_Toc23153061"/>
      <w:bookmarkStart w:id="21" w:name="_Toc335076838"/>
      <w:r>
        <w:t>Fluxos Alternativos</w:t>
      </w:r>
      <w:bookmarkEnd w:id="20"/>
      <w:r w:rsidR="001862A9">
        <w:t xml:space="preserve"> (FA)</w:t>
      </w:r>
      <w:bookmarkEnd w:id="21"/>
    </w:p>
    <w:p w:rsidR="006D5A26" w:rsidRDefault="006D5A26" w:rsidP="006D5A26">
      <w:pPr>
        <w:pStyle w:val="Heading3"/>
        <w:ind w:left="993" w:hanging="993"/>
      </w:pPr>
      <w:bookmarkStart w:id="22" w:name="_Nenhum_produto_encontrado"/>
      <w:bookmarkStart w:id="23" w:name="_Nenhum_produto_no"/>
      <w:bookmarkStart w:id="24" w:name="_Toc335076839"/>
      <w:bookmarkEnd w:id="22"/>
      <w:bookmarkEnd w:id="23"/>
      <w:r>
        <w:t xml:space="preserve">Nenhum </w:t>
      </w:r>
      <w:r w:rsidR="001862A9">
        <w:t xml:space="preserve">produto </w:t>
      </w:r>
      <w:r w:rsidR="000C5C34">
        <w:t>na base de dados de produto</w:t>
      </w:r>
      <w:bookmarkEnd w:id="24"/>
    </w:p>
    <w:p w:rsidR="006D5A26" w:rsidRDefault="006D5A2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 não houver nenhum</w:t>
      </w:r>
      <w:r w:rsidR="001862A9">
        <w:rPr>
          <w:sz w:val="20"/>
          <w:szCs w:val="20"/>
        </w:rPr>
        <w:t xml:space="preserve"> produto</w:t>
      </w:r>
      <w:r w:rsidR="00AE282C">
        <w:rPr>
          <w:sz w:val="20"/>
          <w:szCs w:val="20"/>
        </w:rPr>
        <w:t xml:space="preserve"> adicionado ao Carrinho de Compras,</w:t>
      </w:r>
      <w:r w:rsidR="001862A9">
        <w:rPr>
          <w:sz w:val="20"/>
          <w:szCs w:val="20"/>
        </w:rPr>
        <w:t xml:space="preserve"> o sistema exibirá a mensagem "Nenhum produto </w:t>
      </w:r>
      <w:r w:rsidR="00AE282C">
        <w:rPr>
          <w:sz w:val="20"/>
          <w:szCs w:val="20"/>
        </w:rPr>
        <w:t>incluído no Carrinho de Compras</w:t>
      </w:r>
      <w:r w:rsidR="001862A9">
        <w:rPr>
          <w:sz w:val="20"/>
          <w:szCs w:val="20"/>
        </w:rPr>
        <w:t>" para o cliente</w:t>
      </w:r>
      <w:r>
        <w:rPr>
          <w:sz w:val="20"/>
          <w:szCs w:val="20"/>
        </w:rPr>
        <w:t>.</w:t>
      </w:r>
    </w:p>
    <w:p w:rsidR="00E900EC" w:rsidRDefault="00E900EC" w:rsidP="00E900EC">
      <w:pPr>
        <w:pStyle w:val="Heading3"/>
        <w:ind w:left="993" w:hanging="993"/>
      </w:pPr>
      <w:bookmarkStart w:id="25" w:name="_Cliente_seleciona_botão_1"/>
      <w:bookmarkStart w:id="26" w:name="_Toc335076840"/>
      <w:bookmarkEnd w:id="25"/>
      <w:r>
        <w:t xml:space="preserve">Cliente seleciona </w:t>
      </w:r>
      <w:r w:rsidR="00660D30">
        <w:t>opção de "Alterar Produto"</w:t>
      </w:r>
      <w:bookmarkEnd w:id="26"/>
    </w:p>
    <w:p w:rsidR="00A54FB2" w:rsidRDefault="00E900EC" w:rsidP="00F83AE2">
      <w:pPr>
        <w:pStyle w:val="ListParagraph"/>
        <w:tabs>
          <w:tab w:val="left" w:pos="435"/>
          <w:tab w:val="right" w:pos="2218"/>
        </w:tabs>
        <w:ind w:left="0"/>
        <w:jc w:val="both"/>
      </w:pPr>
      <w:r>
        <w:t xml:space="preserve">Se o cliente clicar no botão de visualizar Carrinho de Compras, o Sistema redirecionará para a página de Carrinho de Compras. (O Caso de Uso </w:t>
      </w:r>
      <w:r w:rsidRPr="00CF3D1E">
        <w:rPr>
          <w:i/>
        </w:rPr>
        <w:t>UC02 - Visualizar Carrinho de Compras</w:t>
      </w:r>
      <w:r>
        <w:t xml:space="preserve"> será executado).</w:t>
      </w:r>
    </w:p>
    <w:p w:rsidR="00660D30" w:rsidRDefault="00660D30" w:rsidP="00660D30">
      <w:pPr>
        <w:pStyle w:val="Heading3"/>
        <w:ind w:left="993" w:hanging="993"/>
      </w:pPr>
      <w:bookmarkStart w:id="27" w:name="_Toc335076841"/>
      <w:r>
        <w:lastRenderedPageBreak/>
        <w:t>Cliente seleciona opção de "Excluir Produto"</w:t>
      </w:r>
      <w:bookmarkEnd w:id="27"/>
    </w:p>
    <w:p w:rsidR="00660D30" w:rsidRDefault="00660D30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</w:p>
    <w:p w:rsidR="00F53096" w:rsidRDefault="00F53096">
      <w:pPr>
        <w:pStyle w:val="Heading2"/>
      </w:pPr>
      <w:bookmarkStart w:id="28" w:name="_Toc23153071"/>
      <w:bookmarkStart w:id="29" w:name="_Toc335076842"/>
      <w:r>
        <w:t>Requisitos Especiais</w:t>
      </w:r>
      <w:bookmarkEnd w:id="28"/>
      <w:bookmarkEnd w:id="29"/>
    </w:p>
    <w:p w:rsidR="00DE19BB" w:rsidRDefault="00DE19BB" w:rsidP="00DE19BB">
      <w:pPr>
        <w:pStyle w:val="BodyText"/>
      </w:pPr>
      <w:r>
        <w:t>Não se aplica.</w:t>
      </w:r>
    </w:p>
    <w:p w:rsidR="00B23BF6" w:rsidRDefault="00B23BF6" w:rsidP="00DE19BB">
      <w:pPr>
        <w:pStyle w:val="BodyText"/>
      </w:pPr>
    </w:p>
    <w:p w:rsidR="00B23BF6" w:rsidRDefault="00B23BF6" w:rsidP="00DE19BB">
      <w:pPr>
        <w:pStyle w:val="BodyText"/>
      </w:pPr>
    </w:p>
    <w:p w:rsidR="00F53096" w:rsidRDefault="00F53096">
      <w:pPr>
        <w:pStyle w:val="Heading2"/>
      </w:pPr>
      <w:bookmarkStart w:id="30" w:name="_Toc23153080"/>
      <w:bookmarkStart w:id="31" w:name="_Toc335076843"/>
      <w:r>
        <w:t>Pontos de Extensão</w:t>
      </w:r>
      <w:bookmarkEnd w:id="30"/>
      <w:bookmarkEnd w:id="31"/>
    </w:p>
    <w:p w:rsidR="00DD5915" w:rsidRDefault="00DD5915" w:rsidP="00DD5915">
      <w:pPr>
        <w:pStyle w:val="BodyText"/>
      </w:pPr>
      <w:bookmarkStart w:id="32" w:name="_Visualizar_detalhe_do"/>
      <w:bookmarkStart w:id="33" w:name="_Cliente_seleciona_botão"/>
      <w:bookmarkEnd w:id="32"/>
      <w:bookmarkEnd w:id="33"/>
      <w:r>
        <w:t>Não se aplica.</w:t>
      </w:r>
    </w:p>
    <w:p w:rsidR="006E7A9D" w:rsidRDefault="006E7A9D" w:rsidP="00A63D93">
      <w:pPr>
        <w:pStyle w:val="BodyText"/>
      </w:pPr>
    </w:p>
    <w:p w:rsidR="004542A0" w:rsidRDefault="004542A0" w:rsidP="00CF3D1E">
      <w:pPr>
        <w:pStyle w:val="BodyText"/>
        <w:spacing w:line="360" w:lineRule="auto"/>
      </w:pPr>
      <w:bookmarkStart w:id="34" w:name="_Visualizar_Carrinho_de"/>
      <w:bookmarkEnd w:id="34"/>
    </w:p>
    <w:p w:rsidR="00F53096" w:rsidRDefault="00F53096">
      <w:pPr>
        <w:pStyle w:val="Heading2"/>
      </w:pPr>
      <w:bookmarkStart w:id="35" w:name="_Toc335076844"/>
      <w:r>
        <w:t>Interfaces</w:t>
      </w:r>
      <w:bookmarkEnd w:id="35"/>
    </w:p>
    <w:p w:rsidR="00F53096" w:rsidRDefault="004542A0">
      <w:pPr>
        <w:pStyle w:val="Heading3"/>
        <w:ind w:left="993" w:hanging="993"/>
      </w:pPr>
      <w:bookmarkStart w:id="36" w:name="_Lista_de_produto"/>
      <w:bookmarkStart w:id="37" w:name="_Toc335076845"/>
      <w:bookmarkEnd w:id="36"/>
      <w:r>
        <w:t>Lista de produto</w:t>
      </w:r>
      <w:r w:rsidR="009944D0">
        <w:t>s</w:t>
      </w:r>
      <w:bookmarkEnd w:id="37"/>
    </w:p>
    <w:p w:rsidR="00F53096" w:rsidRDefault="00F53096" w:rsidP="00D90500">
      <w:pPr>
        <w:pStyle w:val="BodyText"/>
        <w:jc w:val="center"/>
      </w:pPr>
    </w:p>
    <w:p w:rsidR="005D1E50" w:rsidRDefault="005D1E50" w:rsidP="005D1E50">
      <w:pPr>
        <w:pStyle w:val="Heading3"/>
        <w:ind w:left="993" w:hanging="993"/>
      </w:pPr>
      <w:bookmarkStart w:id="38" w:name="_Toc335076846"/>
      <w:r>
        <w:t>Formulário de produto</w:t>
      </w:r>
      <w:bookmarkEnd w:id="38"/>
    </w:p>
    <w:p w:rsidR="00C67912" w:rsidRDefault="00C67912" w:rsidP="00D90500">
      <w:pPr>
        <w:pStyle w:val="BodyText"/>
        <w:jc w:val="center"/>
      </w:pPr>
    </w:p>
    <w:p w:rsidR="00F53096" w:rsidRDefault="00F53096">
      <w:pPr>
        <w:pStyle w:val="Heading2"/>
      </w:pPr>
      <w:bookmarkStart w:id="39" w:name="_Toc335076847"/>
      <w:r>
        <w:t>Regras de Negócio</w:t>
      </w:r>
      <w:bookmarkEnd w:id="39"/>
    </w:p>
    <w:p w:rsidR="00F53096" w:rsidRDefault="00F53096">
      <w:pPr>
        <w:pStyle w:val="BodyText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</w:tr>
    </w:tbl>
    <w:p w:rsidR="00F53096" w:rsidRDefault="00F53096">
      <w:pPr>
        <w:pStyle w:val="BodyText"/>
      </w:pPr>
    </w:p>
    <w:sectPr w:rsidR="00F53096" w:rsidSect="00E55F17">
      <w:headerReference w:type="default" r:id="rId16"/>
      <w:footerReference w:type="default" r:id="rId17"/>
      <w:pgSz w:w="12242" w:h="15842" w:code="1"/>
      <w:pgMar w:top="1077" w:right="1077" w:bottom="1077" w:left="1077" w:header="720" w:footer="794" w:gutter="0"/>
      <w:pgNumType w:start="1"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EFC" w:rsidRDefault="00277EFC">
      <w:r>
        <w:separator/>
      </w:r>
    </w:p>
  </w:endnote>
  <w:endnote w:type="continuationSeparator" w:id="0">
    <w:p w:rsidR="00277EFC" w:rsidRDefault="00277E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Footer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E57B66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E57B66">
      <w:rPr>
        <w:sz w:val="16"/>
      </w:rPr>
      <w:fldChar w:fldCharType="separate"/>
    </w:r>
    <w:r w:rsidR="008B6AE0">
      <w:rPr>
        <w:noProof/>
        <w:sz w:val="16"/>
      </w:rPr>
      <w:t>iii</w:t>
    </w:r>
    <w:r w:rsidR="00E57B66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Footer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E57B66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E57B66">
      <w:rPr>
        <w:sz w:val="16"/>
      </w:rPr>
      <w:fldChar w:fldCharType="separate"/>
    </w:r>
    <w:r w:rsidR="008B6AE0">
      <w:rPr>
        <w:noProof/>
        <w:sz w:val="16"/>
      </w:rPr>
      <w:t>1-2</w:t>
    </w:r>
    <w:r w:rsidR="00E57B66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EFC" w:rsidRDefault="00277EFC">
      <w:r>
        <w:separator/>
      </w:r>
    </w:p>
  </w:footnote>
  <w:footnote w:type="continuationSeparator" w:id="0">
    <w:p w:rsidR="00277EFC" w:rsidRDefault="00277E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Header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E57B66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E57B66">
            <w:rPr>
              <w:rFonts w:cs="Arial"/>
              <w:b/>
              <w:bCs/>
              <w:sz w:val="18"/>
            </w:rPr>
            <w:fldChar w:fldCharType="separate"/>
          </w:r>
          <w:r w:rsidR="000C4E9F">
            <w:rPr>
              <w:rFonts w:cs="Arial"/>
              <w:b/>
              <w:bCs/>
              <w:noProof/>
              <w:sz w:val="18"/>
            </w:rPr>
            <w:t>10/09/12</w:t>
          </w:r>
          <w:r w:rsidR="00E57B66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E57B66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E57B66">
            <w:rPr>
              <w:rFonts w:cs="Arial"/>
              <w:sz w:val="18"/>
            </w:rPr>
            <w:fldChar w:fldCharType="separate"/>
          </w:r>
          <w:r w:rsidR="008B6AE0">
            <w:rPr>
              <w:rFonts w:cs="Arial"/>
              <w:noProof/>
              <w:sz w:val="18"/>
            </w:rPr>
            <w:t>iii</w:t>
          </w:r>
          <w:r w:rsidR="00E57B66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E57B66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E57B66">
            <w:rPr>
              <w:rFonts w:cs="Arial"/>
              <w:sz w:val="18"/>
            </w:rPr>
            <w:fldChar w:fldCharType="separate"/>
          </w:r>
          <w:r w:rsidR="008B6AE0">
            <w:rPr>
              <w:rFonts w:cs="Arial"/>
              <w:noProof/>
              <w:sz w:val="18"/>
            </w:rPr>
            <w:t>6</w:t>
          </w:r>
          <w:r w:rsidR="00E57B66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Header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E57B66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E57B66">
            <w:rPr>
              <w:rFonts w:cs="Arial"/>
              <w:b/>
              <w:bCs/>
              <w:sz w:val="18"/>
            </w:rPr>
            <w:fldChar w:fldCharType="separate"/>
          </w:r>
          <w:r w:rsidR="000C4E9F">
            <w:rPr>
              <w:rFonts w:cs="Arial"/>
              <w:b/>
              <w:bCs/>
              <w:noProof/>
              <w:sz w:val="18"/>
            </w:rPr>
            <w:t>10/09/12</w:t>
          </w:r>
          <w:r w:rsidR="00E57B66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E57B66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E57B66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E57B66">
            <w:rPr>
              <w:rFonts w:cs="Arial"/>
              <w:sz w:val="18"/>
            </w:rPr>
            <w:fldChar w:fldCharType="separate"/>
          </w:r>
          <w:r w:rsidR="008B6AE0">
            <w:rPr>
              <w:rFonts w:cs="Arial"/>
              <w:noProof/>
              <w:sz w:val="18"/>
            </w:rPr>
            <w:t>1-2</w:t>
          </w:r>
          <w:r w:rsidR="00E57B66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E57B66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E57B66">
            <w:rPr>
              <w:rFonts w:cs="Arial"/>
              <w:sz w:val="18"/>
            </w:rPr>
            <w:fldChar w:fldCharType="separate"/>
          </w:r>
          <w:r w:rsidR="008B6AE0">
            <w:rPr>
              <w:rFonts w:cs="Arial"/>
              <w:noProof/>
              <w:sz w:val="18"/>
            </w:rPr>
            <w:t>6</w:t>
          </w:r>
          <w:r w:rsidR="00E57B66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05pt;height:10.0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6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971D01"/>
    <w:multiLevelType w:val="multilevel"/>
    <w:tmpl w:val="E09671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1FAB"/>
    <w:rsid w:val="00011230"/>
    <w:rsid w:val="0001653D"/>
    <w:rsid w:val="000174F0"/>
    <w:rsid w:val="00034FCD"/>
    <w:rsid w:val="000566E4"/>
    <w:rsid w:val="000C330A"/>
    <w:rsid w:val="000C4E9F"/>
    <w:rsid w:val="000C5C34"/>
    <w:rsid w:val="000E326E"/>
    <w:rsid w:val="000E5F28"/>
    <w:rsid w:val="000F3CBB"/>
    <w:rsid w:val="000F7C7D"/>
    <w:rsid w:val="001023E2"/>
    <w:rsid w:val="001359CB"/>
    <w:rsid w:val="00151A79"/>
    <w:rsid w:val="001716B5"/>
    <w:rsid w:val="00176CD8"/>
    <w:rsid w:val="001862A9"/>
    <w:rsid w:val="00195453"/>
    <w:rsid w:val="001E267D"/>
    <w:rsid w:val="00224A1E"/>
    <w:rsid w:val="00246AAA"/>
    <w:rsid w:val="0025330A"/>
    <w:rsid w:val="00254BBD"/>
    <w:rsid w:val="00255EE7"/>
    <w:rsid w:val="00263D75"/>
    <w:rsid w:val="00271C6C"/>
    <w:rsid w:val="002739F4"/>
    <w:rsid w:val="00277EFC"/>
    <w:rsid w:val="00280695"/>
    <w:rsid w:val="00292158"/>
    <w:rsid w:val="0029332C"/>
    <w:rsid w:val="00295A61"/>
    <w:rsid w:val="0029767A"/>
    <w:rsid w:val="002C4A97"/>
    <w:rsid w:val="002D5AAA"/>
    <w:rsid w:val="002F4187"/>
    <w:rsid w:val="002F5D61"/>
    <w:rsid w:val="003009B5"/>
    <w:rsid w:val="00321CD2"/>
    <w:rsid w:val="00326814"/>
    <w:rsid w:val="003C5637"/>
    <w:rsid w:val="003D3AD6"/>
    <w:rsid w:val="004355C5"/>
    <w:rsid w:val="00437DEE"/>
    <w:rsid w:val="004504A7"/>
    <w:rsid w:val="0045224C"/>
    <w:rsid w:val="004542A0"/>
    <w:rsid w:val="00460287"/>
    <w:rsid w:val="004A09DD"/>
    <w:rsid w:val="004C5772"/>
    <w:rsid w:val="004E4175"/>
    <w:rsid w:val="004E7AB7"/>
    <w:rsid w:val="004F769B"/>
    <w:rsid w:val="00500C1C"/>
    <w:rsid w:val="005029EE"/>
    <w:rsid w:val="00520BA9"/>
    <w:rsid w:val="00520E48"/>
    <w:rsid w:val="00527B27"/>
    <w:rsid w:val="005461F2"/>
    <w:rsid w:val="00555C4F"/>
    <w:rsid w:val="0056325E"/>
    <w:rsid w:val="00570FB4"/>
    <w:rsid w:val="005B13CC"/>
    <w:rsid w:val="005D1E50"/>
    <w:rsid w:val="005F5CD0"/>
    <w:rsid w:val="0063086A"/>
    <w:rsid w:val="00646E65"/>
    <w:rsid w:val="00652D37"/>
    <w:rsid w:val="00660D30"/>
    <w:rsid w:val="0067056C"/>
    <w:rsid w:val="00692E48"/>
    <w:rsid w:val="006D2BDD"/>
    <w:rsid w:val="006D5A26"/>
    <w:rsid w:val="006E7A9D"/>
    <w:rsid w:val="006F4EC5"/>
    <w:rsid w:val="0073559D"/>
    <w:rsid w:val="00782E01"/>
    <w:rsid w:val="00796C97"/>
    <w:rsid w:val="007D3ECA"/>
    <w:rsid w:val="007E11F9"/>
    <w:rsid w:val="00845D36"/>
    <w:rsid w:val="008711AF"/>
    <w:rsid w:val="008732C7"/>
    <w:rsid w:val="008B6AE0"/>
    <w:rsid w:val="008B70B9"/>
    <w:rsid w:val="008E7344"/>
    <w:rsid w:val="009165B8"/>
    <w:rsid w:val="0095740A"/>
    <w:rsid w:val="00966C03"/>
    <w:rsid w:val="00975E50"/>
    <w:rsid w:val="009944D0"/>
    <w:rsid w:val="009B7A5D"/>
    <w:rsid w:val="009D1A58"/>
    <w:rsid w:val="009E76D7"/>
    <w:rsid w:val="00A04855"/>
    <w:rsid w:val="00A30C63"/>
    <w:rsid w:val="00A46E92"/>
    <w:rsid w:val="00A505BB"/>
    <w:rsid w:val="00A52F23"/>
    <w:rsid w:val="00A54FB2"/>
    <w:rsid w:val="00A57852"/>
    <w:rsid w:val="00A63D93"/>
    <w:rsid w:val="00A647DD"/>
    <w:rsid w:val="00A757F8"/>
    <w:rsid w:val="00A80760"/>
    <w:rsid w:val="00A93D5D"/>
    <w:rsid w:val="00AC37BB"/>
    <w:rsid w:val="00AE282C"/>
    <w:rsid w:val="00AF77CE"/>
    <w:rsid w:val="00B06428"/>
    <w:rsid w:val="00B23BF6"/>
    <w:rsid w:val="00B41CA9"/>
    <w:rsid w:val="00B467BB"/>
    <w:rsid w:val="00B6101B"/>
    <w:rsid w:val="00B6542C"/>
    <w:rsid w:val="00B80D64"/>
    <w:rsid w:val="00BA2422"/>
    <w:rsid w:val="00BF4438"/>
    <w:rsid w:val="00BF7EAA"/>
    <w:rsid w:val="00C12A3D"/>
    <w:rsid w:val="00C35165"/>
    <w:rsid w:val="00C56327"/>
    <w:rsid w:val="00C652EC"/>
    <w:rsid w:val="00C67912"/>
    <w:rsid w:val="00C85714"/>
    <w:rsid w:val="00CA5357"/>
    <w:rsid w:val="00CD1018"/>
    <w:rsid w:val="00CF3D1E"/>
    <w:rsid w:val="00D214FA"/>
    <w:rsid w:val="00D219B0"/>
    <w:rsid w:val="00D90500"/>
    <w:rsid w:val="00D9546B"/>
    <w:rsid w:val="00DD3FAE"/>
    <w:rsid w:val="00DD5915"/>
    <w:rsid w:val="00DE19BB"/>
    <w:rsid w:val="00DE3CFC"/>
    <w:rsid w:val="00E005FF"/>
    <w:rsid w:val="00E1657B"/>
    <w:rsid w:val="00E55F17"/>
    <w:rsid w:val="00E57B66"/>
    <w:rsid w:val="00E70167"/>
    <w:rsid w:val="00E900EC"/>
    <w:rsid w:val="00EE65C2"/>
    <w:rsid w:val="00EF2491"/>
    <w:rsid w:val="00EF4D73"/>
    <w:rsid w:val="00F139C0"/>
    <w:rsid w:val="00F14CF2"/>
    <w:rsid w:val="00F35059"/>
    <w:rsid w:val="00F53096"/>
    <w:rsid w:val="00F54B21"/>
    <w:rsid w:val="00F66BCF"/>
    <w:rsid w:val="00F66EB3"/>
    <w:rsid w:val="00F83AE2"/>
    <w:rsid w:val="00FB14DD"/>
    <w:rsid w:val="00FB22D8"/>
    <w:rsid w:val="00FB5DA9"/>
    <w:rsid w:val="00FC1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BodyText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Heading4">
    <w:name w:val="heading 4"/>
    <w:basedOn w:val="Heading1"/>
    <w:next w:val="BodyText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rsid w:val="00E55F17"/>
    <w:pPr>
      <w:ind w:left="900" w:hanging="900"/>
    </w:pPr>
  </w:style>
  <w:style w:type="paragraph" w:styleId="TOC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BodyText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BodyText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FootnoteReference">
    <w:name w:val="footnote reference"/>
    <w:basedOn w:val="DefaultParagraphFont"/>
    <w:semiHidden/>
    <w:rsid w:val="00E55F17"/>
    <w:rPr>
      <w:sz w:val="20"/>
      <w:vertAlign w:val="superscript"/>
    </w:rPr>
  </w:style>
  <w:style w:type="paragraph" w:styleId="FootnoteText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TOC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BodyText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DefaultParagraphFont"/>
    <w:rsid w:val="00E55F17"/>
    <w:rPr>
      <w:color w:val="0000FF"/>
      <w:u w:val="single"/>
    </w:rPr>
  </w:style>
  <w:style w:type="paragraph" w:customStyle="1" w:styleId="Capa">
    <w:name w:val="Capa"/>
    <w:basedOn w:val="Heading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Header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BodyText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Strong">
    <w:name w:val="Strong"/>
    <w:basedOn w:val="DefaultParagraphFont"/>
    <w:qFormat/>
    <w:rsid w:val="00E55F17"/>
    <w:rPr>
      <w:b/>
    </w:rPr>
  </w:style>
  <w:style w:type="character" w:styleId="FollowedHyperlink">
    <w:name w:val="FollowedHyperlink"/>
    <w:basedOn w:val="DefaultParagraphFont"/>
    <w:rsid w:val="00E55F1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5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2F5D293D-C112-48AC-A8C2-8B1EF8AD5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39</TotalTime>
  <Pages>6</Pages>
  <Words>519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Fred</cp:lastModifiedBy>
  <cp:revision>27</cp:revision>
  <cp:lastPrinted>2003-05-13T11:31:00Z</cp:lastPrinted>
  <dcterms:created xsi:type="dcterms:W3CDTF">2012-08-29T22:34:00Z</dcterms:created>
  <dcterms:modified xsi:type="dcterms:W3CDTF">2012-09-11T00:47:00Z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