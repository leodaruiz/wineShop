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096" w:rsidRDefault="00DB2925" w:rsidP="00AF77CE">
      <w:pPr>
        <w:pStyle w:val="Capa"/>
      </w:pPr>
      <w:r>
        <w:fldChar w:fldCharType="begin"/>
      </w:r>
      <w:r w:rsidR="002F4187">
        <w:instrText xml:space="preserve">title  \* Mergeformat </w:instrText>
      </w:r>
      <w:r>
        <w:fldChar w:fldCharType="separate"/>
      </w:r>
      <w:r w:rsidR="00195453">
        <w:t>Descrição do Caso de Uso</w:t>
      </w:r>
      <w:r>
        <w:fldChar w:fldCharType="end"/>
      </w:r>
    </w:p>
    <w:p w:rsidR="00F53096" w:rsidRDefault="00F53096">
      <w:pPr>
        <w:pStyle w:val="Title"/>
        <w:jc w:val="right"/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034FCD" w:rsidRDefault="00034FCD" w:rsidP="00FB14DD">
      <w:pPr>
        <w:pStyle w:val="Title"/>
        <w:jc w:val="right"/>
        <w:rPr>
          <w:sz w:val="40"/>
          <w:szCs w:val="40"/>
        </w:rPr>
      </w:pPr>
    </w:p>
    <w:p w:rsidR="00195453" w:rsidRPr="00C652EC" w:rsidRDefault="00FB14DD" w:rsidP="00FB14DD">
      <w:pPr>
        <w:pStyle w:val="Title"/>
        <w:jc w:val="right"/>
        <w:rPr>
          <w:sz w:val="40"/>
          <w:szCs w:val="40"/>
        </w:rPr>
      </w:pPr>
      <w:r w:rsidRPr="00C652EC">
        <w:rPr>
          <w:sz w:val="40"/>
          <w:szCs w:val="40"/>
        </w:rPr>
        <w:t>Projeto wineShop - Loja de Vinhos</w:t>
      </w:r>
    </w:p>
    <w:p w:rsidR="000174F0" w:rsidRDefault="000174F0" w:rsidP="00C652EC">
      <w:pPr>
        <w:jc w:val="right"/>
        <w:rPr>
          <w:b/>
          <w:sz w:val="20"/>
        </w:rPr>
      </w:pPr>
    </w:p>
    <w:p w:rsidR="00C652EC" w:rsidRPr="000174F0" w:rsidRDefault="00C652EC" w:rsidP="00C652EC">
      <w:pPr>
        <w:jc w:val="right"/>
        <w:rPr>
          <w:b/>
          <w:sz w:val="20"/>
        </w:rPr>
      </w:pPr>
      <w:r w:rsidRPr="000174F0">
        <w:rPr>
          <w:b/>
          <w:sz w:val="20"/>
        </w:rPr>
        <w:t>Disciplina de Sistemas Web - 2o.Q.2012 - Prof. Marcelo Rezende</w:t>
      </w:r>
    </w:p>
    <w:p w:rsidR="00F53096" w:rsidRDefault="00F53096">
      <w:pPr>
        <w:pStyle w:val="Title"/>
        <w:jc w:val="right"/>
      </w:pPr>
    </w:p>
    <w:p w:rsidR="000174F0" w:rsidRDefault="000174F0" w:rsidP="000174F0"/>
    <w:p w:rsidR="000174F0" w:rsidRPr="000174F0" w:rsidRDefault="000174F0" w:rsidP="000174F0"/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B14DD">
      <w:pPr>
        <w:pStyle w:val="BodyText"/>
        <w:jc w:val="center"/>
        <w:rPr>
          <w:shadow/>
          <w:color w:val="FF0000"/>
        </w:rPr>
      </w:pPr>
      <w:r>
        <w:rPr>
          <w:noProof/>
        </w:rPr>
        <w:drawing>
          <wp:inline distT="0" distB="0" distL="0" distR="0">
            <wp:extent cx="3733800" cy="2639630"/>
            <wp:effectExtent l="19050" t="0" r="0" b="0"/>
            <wp:docPr id="1" name="Picture 6" descr="http://ligadonafacul.com.br/imgs/f24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ligadonafacul.com.br/imgs/f249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258" cy="2643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Pr="00C652EC" w:rsidRDefault="00646E65">
      <w:pPr>
        <w:pStyle w:val="BodyText"/>
        <w:jc w:val="center"/>
        <w:rPr>
          <w:b/>
          <w:shadow/>
          <w:color w:val="FF0000"/>
          <w:sz w:val="40"/>
          <w:szCs w:val="40"/>
        </w:rPr>
      </w:pPr>
      <w:r>
        <w:rPr>
          <w:b/>
          <w:shadow/>
          <w:color w:val="FF0000"/>
          <w:sz w:val="40"/>
          <w:szCs w:val="40"/>
        </w:rPr>
        <w:t>Mostrar Carrinho de Compras</w:t>
      </w: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  <w:rPr>
          <w:shadow/>
          <w:color w:val="FF0000"/>
        </w:rPr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F53096">
      <w:pPr>
        <w:pStyle w:val="BodyText"/>
        <w:jc w:val="center"/>
      </w:pPr>
    </w:p>
    <w:p w:rsidR="00F53096" w:rsidRDefault="00195453">
      <w:pPr>
        <w:pStyle w:val="Title"/>
        <w:rPr>
          <w:sz w:val="24"/>
        </w:rPr>
      </w:pPr>
      <w:r>
        <w:rPr>
          <w:sz w:val="24"/>
        </w:rPr>
        <w:t xml:space="preserve">Versão </w:t>
      </w:r>
      <w:r w:rsidR="00F53096">
        <w:rPr>
          <w:sz w:val="24"/>
        </w:rPr>
        <w:t>1.0</w:t>
      </w:r>
    </w:p>
    <w:p w:rsidR="00F53096" w:rsidRDefault="00F53096">
      <w:pPr>
        <w:pStyle w:val="BodyText"/>
        <w:jc w:val="center"/>
      </w:pPr>
    </w:p>
    <w:p w:rsidR="00001FAB" w:rsidRDefault="00001FAB">
      <w:pPr>
        <w:pStyle w:val="Title"/>
      </w:pPr>
    </w:p>
    <w:p w:rsidR="00F53096" w:rsidRDefault="00F53096">
      <w:pPr>
        <w:pStyle w:val="Title"/>
      </w:pPr>
      <w:r>
        <w:t>Histórico de Revisão</w:t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5"/>
        <w:gridCol w:w="4533"/>
        <w:gridCol w:w="3119"/>
      </w:tblGrid>
      <w:tr w:rsidR="00F53096">
        <w:tc>
          <w:tcPr>
            <w:tcW w:w="1418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5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4533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3119" w:type="dxa"/>
            <w:shd w:val="clear" w:color="auto" w:fill="E6E6E6"/>
          </w:tcPr>
          <w:p w:rsidR="00F53096" w:rsidRDefault="00F530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56325E">
              <w:rPr>
                <w:b/>
              </w:rPr>
              <w:t>(es)</w:t>
            </w:r>
          </w:p>
        </w:tc>
      </w:tr>
      <w:tr w:rsidR="00F53096">
        <w:tc>
          <w:tcPr>
            <w:tcW w:w="1418" w:type="dxa"/>
          </w:tcPr>
          <w:p w:rsidR="00F53096" w:rsidRDefault="00B6542C" w:rsidP="006F4EC5">
            <w:pPr>
              <w:pStyle w:val="Tabletext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24/08/2012</w:t>
            </w:r>
          </w:p>
        </w:tc>
        <w:tc>
          <w:tcPr>
            <w:tcW w:w="995" w:type="dxa"/>
          </w:tcPr>
          <w:p w:rsidR="00F53096" w:rsidRDefault="00B6542C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4533" w:type="dxa"/>
          </w:tcPr>
          <w:p w:rsidR="00F53096" w:rsidRDefault="00B6542C">
            <w:pPr>
              <w:pStyle w:val="Tabletext"/>
            </w:pPr>
            <w:r>
              <w:t>Criação do documento</w:t>
            </w:r>
          </w:p>
        </w:tc>
        <w:tc>
          <w:tcPr>
            <w:tcW w:w="3119" w:type="dxa"/>
          </w:tcPr>
          <w:p w:rsidR="00F53096" w:rsidRDefault="00B6542C">
            <w:pPr>
              <w:pStyle w:val="Tabletext"/>
            </w:pPr>
            <w:r>
              <w:t>Frederico Bortolato / Leonardo Ruiz</w:t>
            </w: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  <w:tr w:rsidR="00F53096">
        <w:tc>
          <w:tcPr>
            <w:tcW w:w="1418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995" w:type="dxa"/>
          </w:tcPr>
          <w:p w:rsidR="00F53096" w:rsidRDefault="00F53096">
            <w:pPr>
              <w:pStyle w:val="Tabletext"/>
              <w:jc w:val="center"/>
            </w:pPr>
          </w:p>
        </w:tc>
        <w:tc>
          <w:tcPr>
            <w:tcW w:w="4533" w:type="dxa"/>
          </w:tcPr>
          <w:p w:rsidR="00F53096" w:rsidRDefault="00F53096">
            <w:pPr>
              <w:pStyle w:val="Tabletext"/>
            </w:pPr>
          </w:p>
        </w:tc>
        <w:tc>
          <w:tcPr>
            <w:tcW w:w="3119" w:type="dxa"/>
          </w:tcPr>
          <w:p w:rsidR="00F53096" w:rsidRDefault="00F53096">
            <w:pPr>
              <w:pStyle w:val="Tabletext"/>
            </w:pPr>
          </w:p>
        </w:tc>
      </w:tr>
    </w:tbl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/>
    <w:p w:rsidR="00F53096" w:rsidRDefault="00F53096"/>
    <w:p w:rsidR="00F53096" w:rsidRDefault="00F53096"/>
    <w:p w:rsidR="00F53096" w:rsidRDefault="00F53096"/>
    <w:p w:rsidR="00F53096" w:rsidRDefault="00F53096"/>
    <w:p w:rsidR="00F53096" w:rsidRDefault="00F53096">
      <w:pPr>
        <w:pStyle w:val="Sumario"/>
        <w:rPr>
          <w:lang w:val="pt-BR"/>
        </w:rPr>
      </w:pPr>
      <w:r w:rsidRPr="006F4EC5">
        <w:rPr>
          <w:lang w:val="pt-BR"/>
        </w:rPr>
        <w:br w:type="page"/>
      </w:r>
      <w:r>
        <w:rPr>
          <w:lang w:val="pt-BR"/>
        </w:rPr>
        <w:lastRenderedPageBreak/>
        <w:t>Índice</w:t>
      </w:r>
    </w:p>
    <w:p w:rsidR="004504A7" w:rsidRDefault="00DB2925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DB2925">
        <w:rPr>
          <w:b/>
          <w:caps/>
        </w:rPr>
        <w:fldChar w:fldCharType="begin"/>
      </w:r>
      <w:r w:rsidR="00F53096">
        <w:instrText xml:space="preserve"> TOC \o "2-4" \t "Heading 1;1" </w:instrText>
      </w:r>
      <w:r w:rsidRPr="00DB2925">
        <w:rPr>
          <w:b/>
          <w:caps/>
        </w:rPr>
        <w:fldChar w:fldCharType="separate"/>
      </w:r>
      <w:r w:rsidR="004504A7">
        <w:rPr>
          <w:noProof/>
        </w:rPr>
        <w:t>1.1</w:t>
      </w:r>
      <w:r w:rsidR="004504A7"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 w:rsidR="004504A7">
        <w:rPr>
          <w:noProof/>
        </w:rPr>
        <w:t>Diagrama do Caso de Uso</w:t>
      </w:r>
      <w:r w:rsidR="004504A7">
        <w:rPr>
          <w:noProof/>
        </w:rPr>
        <w:tab/>
      </w:r>
      <w:r>
        <w:rPr>
          <w:noProof/>
        </w:rPr>
        <w:fldChar w:fldCharType="begin"/>
      </w:r>
      <w:r w:rsidR="004504A7">
        <w:rPr>
          <w:noProof/>
        </w:rPr>
        <w:instrText xml:space="preserve"> PAGEREF _Toc334033451 \h </w:instrText>
      </w:r>
      <w:r>
        <w:rPr>
          <w:noProof/>
        </w:rPr>
      </w:r>
      <w:r>
        <w:rPr>
          <w:noProof/>
        </w:rPr>
        <w:fldChar w:fldCharType="separate"/>
      </w:r>
      <w:r w:rsidR="004504A7">
        <w:rPr>
          <w:noProof/>
        </w:rPr>
        <w:t>1-1</w:t>
      </w:r>
      <w:r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Descrição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_Toc334033452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1-1</w:t>
      </w:r>
      <w:r w:rsidR="00DB2925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Atores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_Toc334033453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1-1</w:t>
      </w:r>
      <w:r w:rsidR="00DB2925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Pré-Condições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_Toc334033454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1-1</w:t>
      </w:r>
      <w:r w:rsidR="00DB2925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Pós-Condições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_Toc334033455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1-2</w:t>
      </w:r>
      <w:r w:rsidR="00DB2925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 Básico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_Toc334033456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1-2</w:t>
      </w:r>
      <w:r w:rsidR="00DB2925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Fluxos Alternativos (FA)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_Toc334033457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1-2</w:t>
      </w:r>
      <w:r w:rsidR="00DB2925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Nenhum produto no Carrinho de Compras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_Toc334033458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1-2</w:t>
      </w:r>
      <w:r w:rsidR="00DB2925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1.7.2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Finalizar Compra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_Toc334033459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1-2</w:t>
      </w:r>
      <w:r w:rsidR="00DB2925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Requisitos Especiais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_Toc334033460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1-3</w:t>
      </w:r>
      <w:r w:rsidR="00DB2925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72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1.9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Pontos de Extensão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_Toc334033461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1-3</w:t>
      </w:r>
      <w:r w:rsidR="00DB2925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20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1.9.1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Cliente seleciona botão para voltar a Home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_Toc334033462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1-3</w:t>
      </w:r>
      <w:r w:rsidR="00DB2925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1.10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Interfaces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_Toc334033463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1-3</w:t>
      </w:r>
      <w:r w:rsidR="00DB2925">
        <w:rPr>
          <w:noProof/>
        </w:rPr>
        <w:fldChar w:fldCharType="end"/>
      </w:r>
    </w:p>
    <w:p w:rsidR="004504A7" w:rsidRDefault="004504A7">
      <w:pPr>
        <w:pStyle w:val="TOC3"/>
        <w:tabs>
          <w:tab w:val="left" w:pos="1440"/>
          <w:tab w:val="right" w:leader="dot" w:pos="10078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1.10.1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</w:rPr>
        <w:tab/>
      </w:r>
      <w:r>
        <w:rPr>
          <w:noProof/>
        </w:rPr>
        <w:t>Lista de produto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_Toc334033464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1-3</w:t>
      </w:r>
      <w:r w:rsidR="00DB2925">
        <w:rPr>
          <w:noProof/>
        </w:rPr>
        <w:fldChar w:fldCharType="end"/>
      </w:r>
    </w:p>
    <w:p w:rsidR="004504A7" w:rsidRDefault="004504A7">
      <w:pPr>
        <w:pStyle w:val="TOC2"/>
        <w:tabs>
          <w:tab w:val="left" w:pos="960"/>
          <w:tab w:val="right" w:leader="dot" w:pos="1007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Regras de Negócio</w:t>
      </w:r>
      <w:r>
        <w:rPr>
          <w:noProof/>
        </w:rPr>
        <w:tab/>
      </w:r>
      <w:r w:rsidR="00DB2925">
        <w:rPr>
          <w:noProof/>
        </w:rPr>
        <w:fldChar w:fldCharType="begin"/>
      </w:r>
      <w:r>
        <w:rPr>
          <w:noProof/>
        </w:rPr>
        <w:instrText xml:space="preserve"> PAGEREF _Toc334033465 \h </w:instrText>
      </w:r>
      <w:r w:rsidR="00DB2925">
        <w:rPr>
          <w:noProof/>
        </w:rPr>
      </w:r>
      <w:r w:rsidR="00DB2925">
        <w:rPr>
          <w:noProof/>
        </w:rPr>
        <w:fldChar w:fldCharType="separate"/>
      </w:r>
      <w:r>
        <w:rPr>
          <w:noProof/>
        </w:rPr>
        <w:t>1-3</w:t>
      </w:r>
      <w:r w:rsidR="00DB2925">
        <w:rPr>
          <w:noProof/>
        </w:rPr>
        <w:fldChar w:fldCharType="end"/>
      </w:r>
    </w:p>
    <w:p w:rsidR="00F53096" w:rsidRDefault="00DB2925">
      <w:pPr>
        <w:pStyle w:val="BodyText"/>
      </w:pPr>
      <w:r>
        <w:rPr>
          <w:rFonts w:ascii="Times New Roman" w:hAnsi="Times New Roman"/>
        </w:rPr>
        <w:fldChar w:fldCharType="end"/>
      </w:r>
    </w:p>
    <w:p w:rsidR="00F53096" w:rsidRDefault="00F53096">
      <w:pPr>
        <w:pStyle w:val="BodyText"/>
      </w:pPr>
    </w:p>
    <w:p w:rsidR="00F53096" w:rsidRDefault="00F53096">
      <w:pPr>
        <w:pStyle w:val="BodyText"/>
      </w:pPr>
    </w:p>
    <w:p w:rsidR="00F53096" w:rsidRDefault="00F53096" w:rsidP="00AF77CE">
      <w:pPr>
        <w:pStyle w:val="Heading1"/>
        <w:sectPr w:rsidR="00F53096">
          <w:headerReference w:type="default" r:id="rId13"/>
          <w:footerReference w:type="default" r:id="rId14"/>
          <w:pgSz w:w="12242" w:h="15842" w:code="1"/>
          <w:pgMar w:top="1077" w:right="1077" w:bottom="1077" w:left="1077" w:header="720" w:footer="794" w:gutter="0"/>
          <w:pgNumType w:fmt="lowerRoman"/>
          <w:cols w:space="720"/>
        </w:sectPr>
      </w:pPr>
      <w:bookmarkStart w:id="0" w:name="_Toc436203377"/>
      <w:bookmarkStart w:id="1" w:name="_Toc452813577"/>
      <w:bookmarkStart w:id="2" w:name="_Toc456598586"/>
      <w:bookmarkStart w:id="3" w:name="_Toc456600917"/>
      <w:bookmarkStart w:id="4" w:name="_Toc456662656"/>
      <w:bookmarkStart w:id="5" w:name="_Toc457262567"/>
      <w:bookmarkStart w:id="6" w:name="_Toc493766356"/>
    </w:p>
    <w:p w:rsidR="00F53096" w:rsidRDefault="00F53096" w:rsidP="00AF77CE">
      <w:pPr>
        <w:pStyle w:val="Heading1"/>
      </w:pPr>
      <w:bookmarkStart w:id="7" w:name="_Toc23153058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 xml:space="preserve">Caso de </w:t>
      </w:r>
      <w:r w:rsidRPr="00520BA9">
        <w:t>Uso</w:t>
      </w:r>
      <w:r w:rsidRPr="00520BA9">
        <w:rPr>
          <w:color w:val="FF0000"/>
        </w:rPr>
        <w:t xml:space="preserve"> </w:t>
      </w:r>
      <w:bookmarkEnd w:id="7"/>
      <w:r w:rsidR="00646E65">
        <w:rPr>
          <w:color w:val="FF0000"/>
        </w:rPr>
        <w:t>Mostrar Carrinho de Compras</w:t>
      </w:r>
    </w:p>
    <w:p w:rsidR="00F53096" w:rsidRDefault="00F53096">
      <w:pPr>
        <w:pStyle w:val="Heading2"/>
      </w:pPr>
      <w:bookmarkStart w:id="8" w:name="_Toc23153092"/>
      <w:bookmarkStart w:id="9" w:name="_Toc334033451"/>
      <w:bookmarkStart w:id="10" w:name="_Toc23153059"/>
      <w:r>
        <w:t>Diagrama do Caso de Uso</w:t>
      </w:r>
      <w:bookmarkEnd w:id="8"/>
      <w:bookmarkEnd w:id="9"/>
    </w:p>
    <w:p w:rsidR="00F53096" w:rsidRDefault="00BB0E53" w:rsidP="004E4175">
      <w:pPr>
        <w:pStyle w:val="BodyText"/>
        <w:jc w:val="center"/>
      </w:pPr>
      <w:r>
        <w:rPr>
          <w:noProof/>
        </w:rPr>
        <w:drawing>
          <wp:inline distT="0" distB="0" distL="0" distR="0">
            <wp:extent cx="4267200" cy="1114425"/>
            <wp:effectExtent l="19050" t="0" r="0" b="0"/>
            <wp:docPr id="4" name="Picture 3" descr="Mostrar Carrinho de Compr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strar Carrinho de Compras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96" w:rsidRDefault="00F53096">
      <w:pPr>
        <w:pStyle w:val="Heading2"/>
      </w:pPr>
      <w:bookmarkStart w:id="11" w:name="_Toc334033452"/>
      <w:r>
        <w:t>Descrição</w:t>
      </w:r>
      <w:bookmarkEnd w:id="10"/>
      <w:bookmarkEnd w:id="11"/>
    </w:p>
    <w:p w:rsidR="009B7A5D" w:rsidRDefault="00F66BCF">
      <w:pPr>
        <w:pStyle w:val="BodyText"/>
      </w:pPr>
      <w:r>
        <w:t xml:space="preserve">Este caso de uso </w:t>
      </w:r>
      <w:r w:rsidR="009B7A5D">
        <w:t>descreve a</w:t>
      </w:r>
      <w:r w:rsidR="00D9546B">
        <w:t xml:space="preserve"> página do Carrinho de Compras da Loja de Vinhos</w:t>
      </w:r>
      <w:r w:rsidR="00F66EB3">
        <w:t>.</w:t>
      </w:r>
    </w:p>
    <w:p w:rsidR="004E4175" w:rsidRPr="00A04855" w:rsidRDefault="004E4175">
      <w:pPr>
        <w:pStyle w:val="BodyText"/>
      </w:pPr>
    </w:p>
    <w:p w:rsidR="00F53096" w:rsidRDefault="00F53096">
      <w:pPr>
        <w:pStyle w:val="Heading2"/>
      </w:pPr>
      <w:bookmarkStart w:id="12" w:name="_Toc334033453"/>
      <w:r>
        <w:t>Atores</w:t>
      </w:r>
      <w:bookmarkEnd w:id="12"/>
    </w:p>
    <w:p w:rsidR="0045224C" w:rsidRDefault="0045224C">
      <w:pPr>
        <w:pStyle w:val="BodyText"/>
        <w:ind w:firstLine="709"/>
      </w:pPr>
    </w:p>
    <w:p w:rsidR="00295A61" w:rsidRDefault="00295A61" w:rsidP="001023E2">
      <w:pPr>
        <w:pStyle w:val="BodyText"/>
        <w:spacing w:line="360" w:lineRule="auto"/>
        <w:ind w:firstLine="709"/>
      </w:pPr>
      <w:r>
        <w:t>O Ator que inicia este Caso de Uso é:</w:t>
      </w:r>
    </w:p>
    <w:p w:rsidR="00F53096" w:rsidRDefault="00295A61" w:rsidP="001023E2">
      <w:pPr>
        <w:pStyle w:val="BodyText"/>
        <w:numPr>
          <w:ilvl w:val="0"/>
          <w:numId w:val="5"/>
        </w:numPr>
        <w:tabs>
          <w:tab w:val="left" w:pos="1134"/>
        </w:tabs>
        <w:spacing w:line="360" w:lineRule="auto"/>
        <w:ind w:left="1134" w:hanging="425"/>
      </w:pPr>
      <w:r>
        <w:t>Qualquer</w:t>
      </w:r>
      <w:r w:rsidR="00F66EB3">
        <w:t xml:space="preserve"> cliente que acesse a loja de  vinhos na internet</w:t>
      </w:r>
      <w:r w:rsidR="00D9546B">
        <w:t xml:space="preserve"> e clique no botão do Carrinho de Compras.</w:t>
      </w:r>
    </w:p>
    <w:p w:rsidR="00F53096" w:rsidRDefault="00F53096">
      <w:pPr>
        <w:pStyle w:val="Heading2"/>
      </w:pPr>
      <w:bookmarkStart w:id="13" w:name="_Toc23153074"/>
      <w:bookmarkStart w:id="14" w:name="_Toc334033454"/>
      <w:r>
        <w:t>Pré-Condições</w:t>
      </w:r>
      <w:bookmarkEnd w:id="13"/>
      <w:bookmarkEnd w:id="14"/>
    </w:p>
    <w:p w:rsidR="00224A1E" w:rsidRDefault="00224A1E" w:rsidP="00224A1E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224A1E" w:rsidRDefault="00224A1E" w:rsidP="00295A61">
      <w:pPr>
        <w:pStyle w:val="BodyText"/>
      </w:pPr>
    </w:p>
    <w:p w:rsidR="00F53096" w:rsidRDefault="00F53096">
      <w:pPr>
        <w:pStyle w:val="Heading2"/>
      </w:pPr>
      <w:bookmarkStart w:id="15" w:name="_Toc23153077"/>
      <w:bookmarkStart w:id="16" w:name="_Toc334033455"/>
      <w:r>
        <w:t>Pós-Condições</w:t>
      </w:r>
      <w:bookmarkEnd w:id="15"/>
      <w:bookmarkEnd w:id="16"/>
    </w:p>
    <w:p w:rsidR="00F53096" w:rsidRDefault="009B7A5D">
      <w:pPr>
        <w:pStyle w:val="BodyText"/>
        <w:rPr>
          <w:lang w:val="en-US"/>
        </w:rPr>
      </w:pP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aplica</w:t>
      </w:r>
      <w:proofErr w:type="spellEnd"/>
      <w:r>
        <w:rPr>
          <w:lang w:val="en-US"/>
        </w:rPr>
        <w:t>.</w:t>
      </w:r>
    </w:p>
    <w:p w:rsidR="00F53096" w:rsidRDefault="00F53096">
      <w:pPr>
        <w:pStyle w:val="Heading2"/>
      </w:pPr>
      <w:bookmarkStart w:id="17" w:name="_Toc23153060"/>
      <w:bookmarkStart w:id="18" w:name="_Toc334033456"/>
      <w:r>
        <w:lastRenderedPageBreak/>
        <w:t>Fluxo Básico</w:t>
      </w:r>
      <w:bookmarkEnd w:id="17"/>
      <w:bookmarkEnd w:id="18"/>
    </w:p>
    <w:p w:rsidR="00460287" w:rsidRDefault="009B7A5D" w:rsidP="008732C7">
      <w:pPr>
        <w:pStyle w:val="BodyText"/>
        <w:numPr>
          <w:ilvl w:val="0"/>
          <w:numId w:val="10"/>
        </w:numPr>
        <w:spacing w:line="360" w:lineRule="auto"/>
      </w:pPr>
      <w:r w:rsidRPr="009B7A5D">
        <w:t xml:space="preserve">O </w:t>
      </w:r>
      <w:r w:rsidR="001862A9">
        <w:t>cliente</w:t>
      </w:r>
      <w:r w:rsidR="00460287">
        <w:t xml:space="preserve"> </w:t>
      </w:r>
      <w:r w:rsidR="001862A9">
        <w:t xml:space="preserve">acessa  a loja de vinhos pelo seu navegador </w:t>
      </w:r>
      <w:r w:rsidR="00460287">
        <w:t>na Intranet</w:t>
      </w:r>
      <w:r w:rsidR="00EF2491">
        <w:t xml:space="preserve"> e em qualquer página da Loja de Vinhos clica no item de Carrinho de Compras</w:t>
      </w:r>
      <w:r w:rsidR="00460287">
        <w:t>.</w:t>
      </w:r>
    </w:p>
    <w:p w:rsidR="001862A9" w:rsidRDefault="001862A9" w:rsidP="008732C7">
      <w:pPr>
        <w:pStyle w:val="BodyText"/>
        <w:numPr>
          <w:ilvl w:val="0"/>
          <w:numId w:val="10"/>
        </w:numPr>
        <w:spacing w:line="360" w:lineRule="auto"/>
      </w:pPr>
      <w:r>
        <w:t xml:space="preserve">O </w:t>
      </w:r>
      <w:r w:rsidR="00EF2491">
        <w:t>Sistema redireciona o Cliente para a página de Carrinho de Compras exibindo as seguintes informações em tela:</w:t>
      </w:r>
      <w:r w:rsidR="00AE282C">
        <w:t xml:space="preserve"> </w:t>
      </w:r>
      <w:hyperlink w:anchor="_Nenhum_produto_no" w:history="1">
        <w:r w:rsidR="00AE282C" w:rsidRPr="00AE282C">
          <w:rPr>
            <w:rStyle w:val="Hyperlink"/>
          </w:rPr>
          <w:t>[FA-1.7.1]</w:t>
        </w:r>
      </w:hyperlink>
      <w:r w:rsidR="00E900EC">
        <w:t xml:space="preserve"> </w:t>
      </w:r>
      <w:hyperlink w:anchor="_Cliente_seleciona_botão_1" w:history="1">
        <w:r w:rsidR="00E900EC" w:rsidRPr="00E900EC">
          <w:rPr>
            <w:rStyle w:val="Hyperlink"/>
          </w:rPr>
          <w:t>[FA.1.7.2]</w:t>
        </w:r>
      </w:hyperlink>
      <w:r w:rsidR="00AE282C">
        <w:t xml:space="preserve"> </w:t>
      </w:r>
      <w:hyperlink w:anchor="_Cliente_seleciona_botão" w:history="1">
        <w:r w:rsidR="00AE282C" w:rsidRPr="00AE282C">
          <w:rPr>
            <w:rStyle w:val="Hyperlink"/>
          </w:rPr>
          <w:t>[PE.1.9.1]</w:t>
        </w:r>
      </w:hyperlink>
      <w:r w:rsidR="00AE282C">
        <w:t xml:space="preserve"> 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Nome do Produto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Categoria do produto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Preço do produto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Valor total da compra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Botão para retornar a página Home da loja</w:t>
      </w:r>
    </w:p>
    <w:p w:rsidR="00EF2491" w:rsidRDefault="00EF2491" w:rsidP="00EF2491">
      <w:pPr>
        <w:pStyle w:val="BodyText"/>
        <w:numPr>
          <w:ilvl w:val="1"/>
          <w:numId w:val="10"/>
        </w:numPr>
        <w:spacing w:line="360" w:lineRule="auto"/>
      </w:pPr>
      <w:r>
        <w:t>Botão para Finalizar a compra</w:t>
      </w:r>
    </w:p>
    <w:p w:rsidR="009B7A5D" w:rsidRDefault="009B7A5D" w:rsidP="008732C7">
      <w:pPr>
        <w:pStyle w:val="BodyText"/>
        <w:numPr>
          <w:ilvl w:val="0"/>
          <w:numId w:val="10"/>
        </w:numPr>
        <w:spacing w:line="360" w:lineRule="auto"/>
      </w:pPr>
      <w:r>
        <w:t>O caso de uso é encerrado.</w:t>
      </w:r>
    </w:p>
    <w:p w:rsidR="00F53096" w:rsidRDefault="00F53096">
      <w:pPr>
        <w:pStyle w:val="Heading2"/>
      </w:pPr>
      <w:bookmarkStart w:id="19" w:name="_Toc23153061"/>
      <w:bookmarkStart w:id="20" w:name="_Toc334033457"/>
      <w:r>
        <w:t>Fluxos Alternativos</w:t>
      </w:r>
      <w:bookmarkEnd w:id="19"/>
      <w:r w:rsidR="001862A9">
        <w:t xml:space="preserve"> (FA)</w:t>
      </w:r>
      <w:bookmarkEnd w:id="20"/>
    </w:p>
    <w:p w:rsidR="006D5A26" w:rsidRDefault="006D5A26" w:rsidP="006D5A26">
      <w:pPr>
        <w:pStyle w:val="Heading3"/>
        <w:ind w:left="993" w:hanging="993"/>
      </w:pPr>
      <w:bookmarkStart w:id="21" w:name="_Nenhum_produto_encontrado"/>
      <w:bookmarkStart w:id="22" w:name="_Nenhum_produto_no"/>
      <w:bookmarkStart w:id="23" w:name="_Toc334033458"/>
      <w:bookmarkEnd w:id="21"/>
      <w:bookmarkEnd w:id="22"/>
      <w:r>
        <w:t xml:space="preserve">Nenhum </w:t>
      </w:r>
      <w:r w:rsidR="001862A9">
        <w:t xml:space="preserve">produto </w:t>
      </w:r>
      <w:r w:rsidR="00A54FB2">
        <w:t>no Carrinho de Compras</w:t>
      </w:r>
      <w:bookmarkEnd w:id="23"/>
    </w:p>
    <w:p w:rsidR="006D5A26" w:rsidRDefault="006D5A2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Se não houver nenhum</w:t>
      </w:r>
      <w:r w:rsidR="001862A9">
        <w:rPr>
          <w:sz w:val="20"/>
          <w:szCs w:val="20"/>
        </w:rPr>
        <w:t xml:space="preserve"> produto</w:t>
      </w:r>
      <w:r w:rsidR="00AE282C">
        <w:rPr>
          <w:sz w:val="20"/>
          <w:szCs w:val="20"/>
        </w:rPr>
        <w:t xml:space="preserve"> adicionado ao Carrinho de Compras,</w:t>
      </w:r>
      <w:r w:rsidR="001862A9">
        <w:rPr>
          <w:sz w:val="20"/>
          <w:szCs w:val="20"/>
        </w:rPr>
        <w:t xml:space="preserve"> o sistema exibirá a mensagem "Nenhum produto </w:t>
      </w:r>
      <w:r w:rsidR="00AE282C">
        <w:rPr>
          <w:sz w:val="20"/>
          <w:szCs w:val="20"/>
        </w:rPr>
        <w:t>incluído no Carrinho de Compras</w:t>
      </w:r>
      <w:r w:rsidR="001862A9">
        <w:rPr>
          <w:sz w:val="20"/>
          <w:szCs w:val="20"/>
        </w:rPr>
        <w:t>" para o cliente</w:t>
      </w:r>
      <w:r>
        <w:rPr>
          <w:sz w:val="20"/>
          <w:szCs w:val="20"/>
        </w:rPr>
        <w:t>.</w:t>
      </w:r>
    </w:p>
    <w:p w:rsidR="00B23BF6" w:rsidRDefault="00B23BF6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</w:p>
    <w:p w:rsidR="00E900EC" w:rsidRDefault="00E900EC" w:rsidP="00E900EC">
      <w:pPr>
        <w:pStyle w:val="Heading3"/>
        <w:ind w:left="993" w:hanging="993"/>
      </w:pPr>
      <w:bookmarkStart w:id="24" w:name="_Cliente_seleciona_botão_1"/>
      <w:bookmarkStart w:id="25" w:name="_Toc334033459"/>
      <w:bookmarkEnd w:id="24"/>
      <w:r>
        <w:t>Cliente seleciona botão para Finalizar Compra</w:t>
      </w:r>
      <w:bookmarkEnd w:id="25"/>
    </w:p>
    <w:p w:rsidR="00A54FB2" w:rsidRDefault="00E900EC" w:rsidP="00F83AE2">
      <w:pPr>
        <w:pStyle w:val="ListParagraph"/>
        <w:tabs>
          <w:tab w:val="left" w:pos="435"/>
          <w:tab w:val="right" w:pos="2218"/>
        </w:tabs>
        <w:ind w:left="0"/>
        <w:jc w:val="both"/>
        <w:rPr>
          <w:sz w:val="20"/>
          <w:szCs w:val="20"/>
        </w:rPr>
      </w:pPr>
      <w:r>
        <w:t xml:space="preserve">Se o cliente clicar no botão de visualizar Carrinho de Compras, o Sistema redirecionará para a página de Carrinho de Compras. (O Caso de Uso </w:t>
      </w:r>
      <w:r w:rsidRPr="00CF3D1E">
        <w:rPr>
          <w:i/>
        </w:rPr>
        <w:t>UC02 - Visualizar Carrinho de Compras</w:t>
      </w:r>
      <w:r>
        <w:t xml:space="preserve"> será executado).</w:t>
      </w:r>
    </w:p>
    <w:p w:rsidR="00F53096" w:rsidRDefault="00F53096">
      <w:pPr>
        <w:pStyle w:val="Heading2"/>
      </w:pPr>
      <w:bookmarkStart w:id="26" w:name="_Toc23153071"/>
      <w:bookmarkStart w:id="27" w:name="_Toc334033460"/>
      <w:r>
        <w:t>Requisitos Especiais</w:t>
      </w:r>
      <w:bookmarkEnd w:id="26"/>
      <w:bookmarkEnd w:id="27"/>
    </w:p>
    <w:p w:rsidR="00DE19BB" w:rsidRDefault="00DE19BB" w:rsidP="00DE19BB">
      <w:pPr>
        <w:pStyle w:val="BodyText"/>
      </w:pPr>
      <w:r>
        <w:t>Não se aplica.</w:t>
      </w:r>
    </w:p>
    <w:p w:rsidR="00B23BF6" w:rsidRDefault="00B23BF6" w:rsidP="00DE19BB">
      <w:pPr>
        <w:pStyle w:val="BodyText"/>
      </w:pPr>
    </w:p>
    <w:p w:rsidR="00B23BF6" w:rsidRDefault="00B23BF6" w:rsidP="00DE19BB">
      <w:pPr>
        <w:pStyle w:val="BodyText"/>
      </w:pPr>
    </w:p>
    <w:p w:rsidR="00F53096" w:rsidRDefault="00F53096">
      <w:pPr>
        <w:pStyle w:val="Heading2"/>
      </w:pPr>
      <w:bookmarkStart w:id="28" w:name="_Toc23153080"/>
      <w:bookmarkStart w:id="29" w:name="_Toc334033461"/>
      <w:r>
        <w:lastRenderedPageBreak/>
        <w:t>Pontos de Extensão</w:t>
      </w:r>
      <w:bookmarkEnd w:id="28"/>
      <w:bookmarkEnd w:id="29"/>
    </w:p>
    <w:p w:rsidR="006E7A9D" w:rsidRDefault="00A54FB2" w:rsidP="006E7A9D">
      <w:pPr>
        <w:pStyle w:val="Heading3"/>
        <w:ind w:left="993" w:hanging="993"/>
      </w:pPr>
      <w:bookmarkStart w:id="30" w:name="_Visualizar_detalhe_do"/>
      <w:bookmarkStart w:id="31" w:name="_Cliente_seleciona_botão"/>
      <w:bookmarkStart w:id="32" w:name="_Toc334033462"/>
      <w:bookmarkEnd w:id="30"/>
      <w:bookmarkEnd w:id="31"/>
      <w:r>
        <w:t>Cliente seleciona botão para voltar a Home</w:t>
      </w:r>
      <w:bookmarkEnd w:id="32"/>
    </w:p>
    <w:p w:rsidR="006E7A9D" w:rsidRDefault="006E7A9D" w:rsidP="00AF77CE">
      <w:pPr>
        <w:pStyle w:val="BodyText"/>
        <w:spacing w:line="360" w:lineRule="auto"/>
      </w:pPr>
      <w:r>
        <w:t>Se o cliente clicar em</w:t>
      </w:r>
      <w:r w:rsidR="005461F2">
        <w:t xml:space="preserve"> no botão para voltar para a Home, o Sistema redirecionará para a página Home</w:t>
      </w:r>
      <w:r>
        <w:t>.</w:t>
      </w:r>
      <w:r w:rsidR="005461F2">
        <w:t xml:space="preserve"> (O Caso de Uso </w:t>
      </w:r>
      <w:r w:rsidR="005461F2" w:rsidRPr="005461F2">
        <w:rPr>
          <w:i/>
        </w:rPr>
        <w:t>UC03 – Listar produtos na Home</w:t>
      </w:r>
      <w:r w:rsidR="005461F2">
        <w:t xml:space="preserve"> é executado)</w:t>
      </w:r>
    </w:p>
    <w:p w:rsidR="006E7A9D" w:rsidRDefault="006E7A9D" w:rsidP="00A63D93">
      <w:pPr>
        <w:pStyle w:val="BodyText"/>
      </w:pPr>
    </w:p>
    <w:p w:rsidR="004542A0" w:rsidRDefault="004542A0" w:rsidP="00CF3D1E">
      <w:pPr>
        <w:pStyle w:val="BodyText"/>
        <w:spacing w:line="360" w:lineRule="auto"/>
      </w:pPr>
      <w:bookmarkStart w:id="33" w:name="_Visualizar_Carrinho_de"/>
      <w:bookmarkEnd w:id="33"/>
    </w:p>
    <w:p w:rsidR="00F53096" w:rsidRDefault="00F53096">
      <w:pPr>
        <w:pStyle w:val="Heading2"/>
      </w:pPr>
      <w:bookmarkStart w:id="34" w:name="_Toc334033463"/>
      <w:r>
        <w:t>Interfaces</w:t>
      </w:r>
      <w:bookmarkEnd w:id="34"/>
    </w:p>
    <w:p w:rsidR="00F53096" w:rsidRDefault="004542A0">
      <w:pPr>
        <w:pStyle w:val="Heading3"/>
        <w:ind w:left="993" w:hanging="993"/>
      </w:pPr>
      <w:bookmarkStart w:id="35" w:name="_Lista_de_produto"/>
      <w:bookmarkStart w:id="36" w:name="_Toc334033464"/>
      <w:bookmarkEnd w:id="35"/>
      <w:r>
        <w:t>Lista de produto</w:t>
      </w:r>
      <w:bookmarkEnd w:id="36"/>
    </w:p>
    <w:p w:rsidR="00F53096" w:rsidRDefault="00F53096" w:rsidP="00D90500">
      <w:pPr>
        <w:pStyle w:val="BodyText"/>
        <w:jc w:val="center"/>
      </w:pPr>
    </w:p>
    <w:p w:rsidR="00C67912" w:rsidRDefault="00C67912" w:rsidP="00D90500">
      <w:pPr>
        <w:pStyle w:val="BodyText"/>
        <w:jc w:val="center"/>
      </w:pPr>
    </w:p>
    <w:p w:rsidR="00F53096" w:rsidRDefault="00F53096">
      <w:pPr>
        <w:pStyle w:val="Heading2"/>
      </w:pPr>
      <w:bookmarkStart w:id="37" w:name="_Toc334033465"/>
      <w:r>
        <w:t>Regras de Negócio</w:t>
      </w:r>
      <w:bookmarkEnd w:id="37"/>
    </w:p>
    <w:p w:rsidR="00F53096" w:rsidRDefault="00F53096">
      <w:pPr>
        <w:pStyle w:val="BodyText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538"/>
        <w:gridCol w:w="6330"/>
      </w:tblGrid>
      <w:tr w:rsidR="00F53096" w:rsidTr="00BF4438">
        <w:tc>
          <w:tcPr>
            <w:tcW w:w="3538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Identificador da Regra de Negócio</w:t>
            </w:r>
          </w:p>
        </w:tc>
        <w:tc>
          <w:tcPr>
            <w:tcW w:w="6330" w:type="dxa"/>
            <w:shd w:val="clear" w:color="auto" w:fill="E6E6E6"/>
          </w:tcPr>
          <w:p w:rsidR="00F53096" w:rsidRDefault="00F53096">
            <w:pPr>
              <w:pStyle w:val="BodyText"/>
              <w:tabs>
                <w:tab w:val="clear" w:pos="709"/>
              </w:tabs>
              <w:rPr>
                <w:b/>
                <w:bCs/>
              </w:rPr>
            </w:pPr>
            <w:r>
              <w:rPr>
                <w:b/>
                <w:bCs/>
              </w:rPr>
              <w:t>Nome da Regra de Negócio</w:t>
            </w:r>
          </w:p>
        </w:tc>
      </w:tr>
      <w:tr w:rsidR="00F53096" w:rsidTr="00BF4438">
        <w:tc>
          <w:tcPr>
            <w:tcW w:w="3538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  <w:tc>
          <w:tcPr>
            <w:tcW w:w="6330" w:type="dxa"/>
          </w:tcPr>
          <w:p w:rsidR="00F53096" w:rsidRDefault="00F53096" w:rsidP="004355C5">
            <w:pPr>
              <w:pStyle w:val="BodyText"/>
              <w:tabs>
                <w:tab w:val="clear" w:pos="709"/>
              </w:tabs>
            </w:pPr>
          </w:p>
        </w:tc>
      </w:tr>
    </w:tbl>
    <w:p w:rsidR="00F53096" w:rsidRDefault="00F53096">
      <w:pPr>
        <w:pStyle w:val="BodyText"/>
      </w:pPr>
    </w:p>
    <w:sectPr w:rsidR="00F53096" w:rsidSect="00E55F17">
      <w:headerReference w:type="default" r:id="rId16"/>
      <w:footerReference w:type="default" r:id="rId17"/>
      <w:pgSz w:w="12242" w:h="15842" w:code="1"/>
      <w:pgMar w:top="1077" w:right="1077" w:bottom="1077" w:left="1077" w:header="720" w:footer="794" w:gutter="0"/>
      <w:pgNumType w:start="1" w:chapStyle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C97" w:rsidRDefault="00DA4C97">
      <w:r>
        <w:separator/>
      </w:r>
    </w:p>
  </w:endnote>
  <w:endnote w:type="continuationSeparator" w:id="0">
    <w:p w:rsidR="00DA4C97" w:rsidRDefault="00DA4C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 w:rsidP="00FC1464">
    <w:pPr>
      <w:pStyle w:val="Footer"/>
      <w:pBdr>
        <w:top w:val="single" w:sz="4" w:space="1" w:color="auto"/>
      </w:pBdr>
      <w:tabs>
        <w:tab w:val="left" w:pos="2127"/>
      </w:tabs>
      <w:ind w:right="4"/>
      <w:jc w:val="center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  </w:t>
    </w:r>
    <w:r w:rsidR="00DB2925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DB2925">
      <w:rPr>
        <w:sz w:val="16"/>
      </w:rPr>
      <w:fldChar w:fldCharType="separate"/>
    </w:r>
    <w:r w:rsidR="00BB0E53">
      <w:rPr>
        <w:noProof/>
        <w:sz w:val="16"/>
      </w:rPr>
      <w:t>iii</w:t>
    </w:r>
    <w:r w:rsidR="00DB2925">
      <w:rPr>
        <w:sz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096" w:rsidRDefault="00FC1464">
    <w:pPr>
      <w:pStyle w:val="Footer"/>
      <w:pBdr>
        <w:top w:val="single" w:sz="4" w:space="1" w:color="auto"/>
      </w:pBdr>
      <w:tabs>
        <w:tab w:val="left" w:pos="2127"/>
      </w:tabs>
      <w:ind w:right="4"/>
      <w:jc w:val="left"/>
    </w:pPr>
    <w:r w:rsidRPr="00FC1464">
      <w:rPr>
        <w:b/>
        <w:sz w:val="16"/>
      </w:rPr>
      <w:t>IPT - Instituto de Pesquisas Tecnologicas de São Paulo</w:t>
    </w:r>
    <w:r w:rsidR="00F53096">
      <w:rPr>
        <w:sz w:val="16"/>
      </w:rPr>
      <w:t xml:space="preserve">                                                                                                                              </w:t>
    </w:r>
    <w:r w:rsidR="00DB2925">
      <w:rPr>
        <w:sz w:val="16"/>
      </w:rPr>
      <w:fldChar w:fldCharType="begin"/>
    </w:r>
    <w:r w:rsidR="00F53096">
      <w:rPr>
        <w:sz w:val="16"/>
      </w:rPr>
      <w:instrText xml:space="preserve"> PAGE  \* MERGEFORMAT </w:instrText>
    </w:r>
    <w:r w:rsidR="00DB2925">
      <w:rPr>
        <w:sz w:val="16"/>
      </w:rPr>
      <w:fldChar w:fldCharType="separate"/>
    </w:r>
    <w:r w:rsidR="00BB0E53">
      <w:rPr>
        <w:noProof/>
        <w:sz w:val="16"/>
      </w:rPr>
      <w:t>1-1</w:t>
    </w:r>
    <w:r w:rsidR="00DB2925">
      <w:rPr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C97" w:rsidRDefault="00DA4C97">
      <w:r>
        <w:separator/>
      </w:r>
    </w:p>
  </w:footnote>
  <w:footnote w:type="continuationSeparator" w:id="0">
    <w:p w:rsidR="00DA4C97" w:rsidRDefault="00DA4C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B14DD">
          <w:pPr>
            <w:pStyle w:val="Header"/>
            <w:rPr>
              <w:rFonts w:ascii="Tahoma" w:hAnsi="Tahoma"/>
            </w:rPr>
          </w:pPr>
          <w:r>
            <w:rPr>
              <w:noProof/>
            </w:rPr>
            <w:drawing>
              <wp:inline distT="0" distB="0" distL="0" distR="0">
                <wp:extent cx="1295400" cy="628073"/>
                <wp:effectExtent l="19050" t="0" r="0" b="0"/>
                <wp:docPr id="13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Descrição do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DB2925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DB2925">
            <w:rPr>
              <w:rFonts w:cs="Arial"/>
              <w:b/>
              <w:bCs/>
              <w:sz w:val="18"/>
            </w:rPr>
            <w:fldChar w:fldCharType="separate"/>
          </w:r>
          <w:r w:rsidR="00BB0E53">
            <w:rPr>
              <w:rFonts w:cs="Arial"/>
              <w:b/>
              <w:bCs/>
              <w:noProof/>
              <w:sz w:val="18"/>
            </w:rPr>
            <w:t>10/09/12</w:t>
          </w:r>
          <w:r w:rsidR="00DB2925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F53096">
          <w:pPr>
            <w:pStyle w:val="TableText0"/>
            <w:rPr>
              <w:sz w:val="16"/>
              <w:lang w:val="pt-BR"/>
            </w:rPr>
          </w:pPr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DB2925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DB2925">
            <w:rPr>
              <w:rFonts w:cs="Arial"/>
              <w:sz w:val="18"/>
            </w:rPr>
            <w:fldChar w:fldCharType="separate"/>
          </w:r>
          <w:r w:rsidR="00BB0E53">
            <w:rPr>
              <w:rFonts w:cs="Arial"/>
              <w:noProof/>
              <w:sz w:val="18"/>
            </w:rPr>
            <w:t>iii</w:t>
          </w:r>
          <w:r w:rsidR="00DB2925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DB2925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DB2925">
            <w:rPr>
              <w:rFonts w:cs="Arial"/>
              <w:sz w:val="18"/>
            </w:rPr>
            <w:fldChar w:fldCharType="separate"/>
          </w:r>
          <w:r w:rsidR="00BB0E53">
            <w:rPr>
              <w:rFonts w:cs="Arial"/>
              <w:noProof/>
              <w:sz w:val="18"/>
            </w:rPr>
            <w:t>6</w:t>
          </w:r>
          <w:r w:rsidR="00DB2925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70" w:type="dxa"/>
      <w:tblInd w:w="65" w:type="dxa"/>
      <w:tblBorders>
        <w:bottom w:val="single" w:sz="6" w:space="0" w:color="auto"/>
      </w:tblBorders>
      <w:tblCellMar>
        <w:left w:w="70" w:type="dxa"/>
        <w:right w:w="70" w:type="dxa"/>
      </w:tblCellMar>
      <w:tblLook w:val="0000"/>
    </w:tblPr>
    <w:tblGrid>
      <w:gridCol w:w="3924"/>
      <w:gridCol w:w="3806"/>
      <w:gridCol w:w="2340"/>
    </w:tblGrid>
    <w:tr w:rsidR="00F53096">
      <w:trPr>
        <w:cantSplit/>
        <w:trHeight w:val="503"/>
      </w:trPr>
      <w:tc>
        <w:tcPr>
          <w:tcW w:w="3924" w:type="dxa"/>
          <w:vMerge w:val="restart"/>
          <w:tcBorders>
            <w:top w:val="single" w:sz="6" w:space="0" w:color="auto"/>
            <w:left w:val="single" w:sz="6" w:space="0" w:color="auto"/>
            <w:bottom w:val="nil"/>
          </w:tcBorders>
        </w:tcPr>
        <w:p w:rsidR="00F53096" w:rsidRDefault="00FC1464">
          <w:pPr>
            <w:pStyle w:val="Header"/>
            <w:rPr>
              <w:rFonts w:ascii="Tahoma" w:hAnsi="Tahoma"/>
            </w:rPr>
          </w:pPr>
          <w:r w:rsidRPr="00FC1464">
            <w:rPr>
              <w:noProof/>
              <w:sz w:val="28"/>
            </w:rPr>
            <w:drawing>
              <wp:inline distT="0" distB="0" distL="0" distR="0">
                <wp:extent cx="1295400" cy="628073"/>
                <wp:effectExtent l="19050" t="0" r="0" b="0"/>
                <wp:docPr id="2" name="Picture 13" descr="http://www.ipt.br/imagens/logo_ipt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http://www.ipt.br/imagens/logo_ipt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5400" cy="628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06" w:type="dxa"/>
          <w:vMerge w:val="restart"/>
          <w:tcBorders>
            <w:top w:val="single" w:sz="6" w:space="0" w:color="auto"/>
            <w:bottom w:val="nil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 xml:space="preserve">Descrição do </w:t>
          </w:r>
        </w:p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  <w:r>
            <w:rPr>
              <w:rFonts w:ascii="Tahoma" w:hAnsi="Tahoma"/>
              <w:b/>
              <w:sz w:val="30"/>
            </w:rPr>
            <w:t>Caso de Uso</w:t>
          </w:r>
        </w:p>
      </w:tc>
      <w:tc>
        <w:tcPr>
          <w:tcW w:w="2340" w:type="dxa"/>
          <w:tcBorders>
            <w:top w:val="single" w:sz="6" w:space="0" w:color="auto"/>
            <w:bottom w:val="nil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Nº Doc.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rPr>
        <w:cantSplit/>
        <w:trHeight w:val="502"/>
      </w:trPr>
      <w:tc>
        <w:tcPr>
          <w:tcW w:w="3924" w:type="dxa"/>
          <w:vMerge/>
          <w:tcBorders>
            <w:left w:val="single" w:sz="6" w:space="0" w:color="auto"/>
            <w:bottom w:val="single" w:sz="6" w:space="0" w:color="auto"/>
          </w:tcBorders>
        </w:tcPr>
        <w:p w:rsidR="00F53096" w:rsidRDefault="00F53096">
          <w:pPr>
            <w:pStyle w:val="Header"/>
          </w:pPr>
        </w:p>
      </w:tc>
      <w:tc>
        <w:tcPr>
          <w:tcW w:w="3806" w:type="dxa"/>
          <w:vMerge/>
          <w:tcBorders>
            <w:bottom w:val="single" w:sz="6" w:space="0" w:color="auto"/>
          </w:tcBorders>
          <w:shd w:val="clear" w:color="auto" w:fill="E6E6E6"/>
          <w:vAlign w:val="center"/>
        </w:tcPr>
        <w:p w:rsidR="00F53096" w:rsidRDefault="00F53096">
          <w:pPr>
            <w:pStyle w:val="Header"/>
            <w:jc w:val="center"/>
            <w:rPr>
              <w:rFonts w:ascii="Tahoma" w:hAnsi="Tahoma"/>
              <w:b/>
              <w:sz w:val="30"/>
            </w:rPr>
          </w:pPr>
        </w:p>
      </w:tc>
      <w:tc>
        <w:tcPr>
          <w:tcW w:w="2340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  <w:r>
            <w:rPr>
              <w:rFonts w:ascii="Tahoma" w:hAnsi="Tahoma"/>
              <w:b/>
              <w:sz w:val="16"/>
            </w:rPr>
            <w:t>Data Criação</w:t>
          </w:r>
        </w:p>
        <w:p w:rsidR="00F53096" w:rsidRDefault="00F53096">
          <w:pPr>
            <w:pStyle w:val="Header"/>
            <w:jc w:val="left"/>
            <w:rPr>
              <w:rFonts w:ascii="Tahoma" w:hAnsi="Tahoma"/>
              <w:b/>
              <w:sz w:val="16"/>
            </w:rPr>
          </w:pP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nil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</w:p>
      </w:tc>
      <w:tc>
        <w:tcPr>
          <w:tcW w:w="2340" w:type="dxa"/>
          <w:tcBorders>
            <w:top w:val="single" w:sz="6" w:space="0" w:color="auto"/>
            <w:left w:val="nil"/>
            <w:bottom w:val="nil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b/>
              <w:bCs/>
              <w:sz w:val="18"/>
            </w:rPr>
          </w:pPr>
          <w:r>
            <w:rPr>
              <w:rFonts w:cs="Arial"/>
              <w:b/>
              <w:bCs/>
              <w:sz w:val="18"/>
            </w:rPr>
            <w:t xml:space="preserve">Emissão: </w:t>
          </w:r>
          <w:r w:rsidR="00DB2925">
            <w:rPr>
              <w:rFonts w:cs="Arial"/>
              <w:b/>
              <w:bCs/>
              <w:sz w:val="18"/>
            </w:rPr>
            <w:fldChar w:fldCharType="begin"/>
          </w:r>
          <w:r>
            <w:rPr>
              <w:rFonts w:cs="Arial"/>
              <w:b/>
              <w:bCs/>
              <w:sz w:val="18"/>
            </w:rPr>
            <w:instrText xml:space="preserve"> DATE \@ "dd/MM/yy" </w:instrText>
          </w:r>
          <w:r w:rsidR="00DB2925">
            <w:rPr>
              <w:rFonts w:cs="Arial"/>
              <w:b/>
              <w:bCs/>
              <w:sz w:val="18"/>
            </w:rPr>
            <w:fldChar w:fldCharType="separate"/>
          </w:r>
          <w:r w:rsidR="00BB0E53">
            <w:rPr>
              <w:rFonts w:cs="Arial"/>
              <w:b/>
              <w:bCs/>
              <w:noProof/>
              <w:sz w:val="18"/>
            </w:rPr>
            <w:t>10/09/12</w:t>
          </w:r>
          <w:r w:rsidR="00DB2925">
            <w:rPr>
              <w:rFonts w:cs="Arial"/>
              <w:b/>
              <w:bCs/>
              <w:sz w:val="18"/>
            </w:rPr>
            <w:fldChar w:fldCharType="end"/>
          </w:r>
        </w:p>
      </w:tc>
    </w:tr>
    <w:tr w:rsidR="00F53096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7730" w:type="dxa"/>
          <w:gridSpan w:val="2"/>
          <w:tcBorders>
            <w:top w:val="nil"/>
            <w:left w:val="single" w:sz="6" w:space="0" w:color="auto"/>
            <w:bottom w:val="single" w:sz="6" w:space="0" w:color="auto"/>
            <w:right w:val="nil"/>
          </w:tcBorders>
        </w:tcPr>
        <w:p w:rsidR="00F53096" w:rsidRDefault="00DB2925" w:rsidP="004E4175">
          <w:pPr>
            <w:pStyle w:val="TableText0"/>
            <w:rPr>
              <w:sz w:val="16"/>
              <w:lang w:val="pt-BR"/>
            </w:rPr>
          </w:pPr>
          <w:fldSimple w:instr=" FILENAME \* Lower\p  \* MERGEFORMAT "/>
        </w:p>
      </w:tc>
      <w:tc>
        <w:tcPr>
          <w:tcW w:w="2340" w:type="dxa"/>
          <w:tcBorders>
            <w:top w:val="nil"/>
            <w:left w:val="nil"/>
            <w:bottom w:val="single" w:sz="6" w:space="0" w:color="auto"/>
            <w:right w:val="single" w:sz="6" w:space="0" w:color="auto"/>
          </w:tcBorders>
        </w:tcPr>
        <w:p w:rsidR="00F53096" w:rsidRDefault="00F53096">
          <w:pPr>
            <w:pStyle w:val="Header"/>
            <w:tabs>
              <w:tab w:val="clear" w:pos="4419"/>
              <w:tab w:val="clear" w:pos="8838"/>
            </w:tabs>
            <w:rPr>
              <w:rFonts w:cs="Arial"/>
              <w:sz w:val="18"/>
            </w:rPr>
          </w:pPr>
          <w:r>
            <w:rPr>
              <w:rFonts w:cs="Arial"/>
              <w:b/>
              <w:bCs/>
              <w:sz w:val="18"/>
            </w:rPr>
            <w:t>Página</w:t>
          </w:r>
          <w:r>
            <w:rPr>
              <w:rFonts w:cs="Arial"/>
              <w:sz w:val="18"/>
            </w:rPr>
            <w:t xml:space="preserve">: </w:t>
          </w:r>
          <w:r w:rsidR="00DB2925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PAGE </w:instrText>
          </w:r>
          <w:r w:rsidR="00DB2925">
            <w:rPr>
              <w:rFonts w:cs="Arial"/>
              <w:sz w:val="18"/>
            </w:rPr>
            <w:fldChar w:fldCharType="separate"/>
          </w:r>
          <w:r w:rsidR="00BB0E53">
            <w:rPr>
              <w:rFonts w:cs="Arial"/>
              <w:noProof/>
              <w:sz w:val="18"/>
            </w:rPr>
            <w:t>1-1</w:t>
          </w:r>
          <w:r w:rsidR="00DB2925">
            <w:rPr>
              <w:rFonts w:cs="Arial"/>
              <w:sz w:val="18"/>
            </w:rPr>
            <w:fldChar w:fldCharType="end"/>
          </w:r>
          <w:r>
            <w:rPr>
              <w:rFonts w:cs="Arial"/>
              <w:sz w:val="18"/>
            </w:rPr>
            <w:t xml:space="preserve"> </w:t>
          </w:r>
          <w:r>
            <w:rPr>
              <w:rFonts w:cs="Arial"/>
              <w:b/>
              <w:bCs/>
              <w:sz w:val="18"/>
            </w:rPr>
            <w:t>de</w:t>
          </w:r>
          <w:r>
            <w:rPr>
              <w:rFonts w:cs="Arial"/>
              <w:sz w:val="18"/>
            </w:rPr>
            <w:t xml:space="preserve"> </w:t>
          </w:r>
          <w:r w:rsidR="00DB2925">
            <w:rPr>
              <w:rFonts w:cs="Arial"/>
              <w:sz w:val="18"/>
            </w:rPr>
            <w:fldChar w:fldCharType="begin"/>
          </w:r>
          <w:r>
            <w:rPr>
              <w:rFonts w:cs="Arial"/>
              <w:sz w:val="18"/>
            </w:rPr>
            <w:instrText xml:space="preserve"> NUMPAGES </w:instrText>
          </w:r>
          <w:r w:rsidR="00DB2925">
            <w:rPr>
              <w:rFonts w:cs="Arial"/>
              <w:sz w:val="18"/>
            </w:rPr>
            <w:fldChar w:fldCharType="separate"/>
          </w:r>
          <w:r w:rsidR="00BB0E53">
            <w:rPr>
              <w:rFonts w:cs="Arial"/>
              <w:noProof/>
              <w:sz w:val="18"/>
            </w:rPr>
            <w:t>6</w:t>
          </w:r>
          <w:r w:rsidR="00DB2925">
            <w:rPr>
              <w:rFonts w:cs="Arial"/>
              <w:sz w:val="18"/>
            </w:rPr>
            <w:fldChar w:fldCharType="end"/>
          </w:r>
        </w:p>
      </w:tc>
    </w:tr>
  </w:tbl>
  <w:p w:rsidR="00F53096" w:rsidRDefault="00F53096">
    <w:pPr>
      <w:pStyle w:val="Header"/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0.05pt;height:10.05pt" o:bullet="t">
        <v:imagedata r:id="rId1" o:title="bullet2"/>
      </v:shape>
    </w:pict>
  </w:numPicBullet>
  <w:abstractNum w:abstractNumId="0">
    <w:nsid w:val="FFFFFFFB"/>
    <w:multiLevelType w:val="multilevel"/>
    <w:tmpl w:val="E76464A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48F0E8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07A62A79"/>
    <w:multiLevelType w:val="hybridMultilevel"/>
    <w:tmpl w:val="1F7E7C04"/>
    <w:lvl w:ilvl="0" w:tplc="1D1036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26C33"/>
    <w:multiLevelType w:val="hybridMultilevel"/>
    <w:tmpl w:val="50CC037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C7F7052"/>
    <w:multiLevelType w:val="hybridMultilevel"/>
    <w:tmpl w:val="A92C7E1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55507"/>
    <w:multiLevelType w:val="singleLevel"/>
    <w:tmpl w:val="ADF62552"/>
    <w:lvl w:ilvl="0">
      <w:start w:val="1"/>
      <w:numFmt w:val="bullet"/>
      <w:pStyle w:val="Topico3"/>
      <w:lvlText w:val="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6">
    <w:nsid w:val="2359450C"/>
    <w:multiLevelType w:val="hybridMultilevel"/>
    <w:tmpl w:val="5B44C1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C32E29"/>
    <w:multiLevelType w:val="hybridMultilevel"/>
    <w:tmpl w:val="B1D60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516EFB"/>
    <w:multiLevelType w:val="hybridMultilevel"/>
    <w:tmpl w:val="AE7677A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8B2B3B"/>
    <w:multiLevelType w:val="singleLevel"/>
    <w:tmpl w:val="698C8F6C"/>
    <w:lvl w:ilvl="0">
      <w:start w:val="1"/>
      <w:numFmt w:val="bullet"/>
      <w:pStyle w:val="Topico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0">
    <w:nsid w:val="680F5003"/>
    <w:multiLevelType w:val="hybridMultilevel"/>
    <w:tmpl w:val="7B6C6A5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971D01"/>
    <w:multiLevelType w:val="multilevel"/>
    <w:tmpl w:val="E09671D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653D"/>
    <w:rsid w:val="00001FAB"/>
    <w:rsid w:val="00011230"/>
    <w:rsid w:val="0001653D"/>
    <w:rsid w:val="000174F0"/>
    <w:rsid w:val="00034FCD"/>
    <w:rsid w:val="000566E4"/>
    <w:rsid w:val="000C330A"/>
    <w:rsid w:val="000E326E"/>
    <w:rsid w:val="000E5F28"/>
    <w:rsid w:val="000F7C7D"/>
    <w:rsid w:val="001023E2"/>
    <w:rsid w:val="001359CB"/>
    <w:rsid w:val="00151A79"/>
    <w:rsid w:val="001716B5"/>
    <w:rsid w:val="00176CD8"/>
    <w:rsid w:val="001862A9"/>
    <w:rsid w:val="00195453"/>
    <w:rsid w:val="001E267D"/>
    <w:rsid w:val="00224A1E"/>
    <w:rsid w:val="00246AAA"/>
    <w:rsid w:val="0025330A"/>
    <w:rsid w:val="00254BBD"/>
    <w:rsid w:val="00263D75"/>
    <w:rsid w:val="00271C6C"/>
    <w:rsid w:val="002739F4"/>
    <w:rsid w:val="00280695"/>
    <w:rsid w:val="00292158"/>
    <w:rsid w:val="0029332C"/>
    <w:rsid w:val="00295A61"/>
    <w:rsid w:val="0029767A"/>
    <w:rsid w:val="002C4A97"/>
    <w:rsid w:val="002D5AAA"/>
    <w:rsid w:val="002F4187"/>
    <w:rsid w:val="002F5D61"/>
    <w:rsid w:val="003009B5"/>
    <w:rsid w:val="00321CD2"/>
    <w:rsid w:val="00326814"/>
    <w:rsid w:val="003C5637"/>
    <w:rsid w:val="003D3AD6"/>
    <w:rsid w:val="004355C5"/>
    <w:rsid w:val="00437DEE"/>
    <w:rsid w:val="004504A7"/>
    <w:rsid w:val="0045224C"/>
    <w:rsid w:val="004542A0"/>
    <w:rsid w:val="00460287"/>
    <w:rsid w:val="004A09DD"/>
    <w:rsid w:val="004C5772"/>
    <w:rsid w:val="004E4175"/>
    <w:rsid w:val="004E7AB7"/>
    <w:rsid w:val="004F769B"/>
    <w:rsid w:val="00500C1C"/>
    <w:rsid w:val="005029EE"/>
    <w:rsid w:val="00520BA9"/>
    <w:rsid w:val="00520E48"/>
    <w:rsid w:val="00527B27"/>
    <w:rsid w:val="005461F2"/>
    <w:rsid w:val="0056325E"/>
    <w:rsid w:val="005B13CC"/>
    <w:rsid w:val="005F5CD0"/>
    <w:rsid w:val="0063086A"/>
    <w:rsid w:val="00646E65"/>
    <w:rsid w:val="00652D37"/>
    <w:rsid w:val="0067056C"/>
    <w:rsid w:val="00692E48"/>
    <w:rsid w:val="006D2BDD"/>
    <w:rsid w:val="006D5A26"/>
    <w:rsid w:val="006E7A9D"/>
    <w:rsid w:val="006F4EC5"/>
    <w:rsid w:val="0073559D"/>
    <w:rsid w:val="00782E01"/>
    <w:rsid w:val="00796C97"/>
    <w:rsid w:val="007E11F9"/>
    <w:rsid w:val="00845D36"/>
    <w:rsid w:val="008711AF"/>
    <w:rsid w:val="008732C7"/>
    <w:rsid w:val="008B70B9"/>
    <w:rsid w:val="008E7344"/>
    <w:rsid w:val="009165B8"/>
    <w:rsid w:val="0095740A"/>
    <w:rsid w:val="00966C03"/>
    <w:rsid w:val="00975E50"/>
    <w:rsid w:val="009B7A5D"/>
    <w:rsid w:val="009E76D7"/>
    <w:rsid w:val="00A04855"/>
    <w:rsid w:val="00A30C63"/>
    <w:rsid w:val="00A46E92"/>
    <w:rsid w:val="00A505BB"/>
    <w:rsid w:val="00A52F23"/>
    <w:rsid w:val="00A54FB2"/>
    <w:rsid w:val="00A57852"/>
    <w:rsid w:val="00A63D93"/>
    <w:rsid w:val="00A647DD"/>
    <w:rsid w:val="00A757F8"/>
    <w:rsid w:val="00A80760"/>
    <w:rsid w:val="00A93D5D"/>
    <w:rsid w:val="00AC37BB"/>
    <w:rsid w:val="00AE282C"/>
    <w:rsid w:val="00AF77CE"/>
    <w:rsid w:val="00B06428"/>
    <w:rsid w:val="00B23BF6"/>
    <w:rsid w:val="00B41CA9"/>
    <w:rsid w:val="00B467BB"/>
    <w:rsid w:val="00B6101B"/>
    <w:rsid w:val="00B6542C"/>
    <w:rsid w:val="00B80D64"/>
    <w:rsid w:val="00BA2422"/>
    <w:rsid w:val="00BB0E53"/>
    <w:rsid w:val="00BF4438"/>
    <w:rsid w:val="00BF7EAA"/>
    <w:rsid w:val="00C12A3D"/>
    <w:rsid w:val="00C35165"/>
    <w:rsid w:val="00C652EC"/>
    <w:rsid w:val="00C67912"/>
    <w:rsid w:val="00CA5357"/>
    <w:rsid w:val="00CD1018"/>
    <w:rsid w:val="00CF3D1E"/>
    <w:rsid w:val="00D214FA"/>
    <w:rsid w:val="00D219B0"/>
    <w:rsid w:val="00D90500"/>
    <w:rsid w:val="00D9546B"/>
    <w:rsid w:val="00DA4C97"/>
    <w:rsid w:val="00DB2925"/>
    <w:rsid w:val="00DD3FAE"/>
    <w:rsid w:val="00DE19BB"/>
    <w:rsid w:val="00DE3CFC"/>
    <w:rsid w:val="00E005FF"/>
    <w:rsid w:val="00E55F17"/>
    <w:rsid w:val="00E70167"/>
    <w:rsid w:val="00E900EC"/>
    <w:rsid w:val="00EE65C2"/>
    <w:rsid w:val="00EF2491"/>
    <w:rsid w:val="00EF4D73"/>
    <w:rsid w:val="00F139C0"/>
    <w:rsid w:val="00F35059"/>
    <w:rsid w:val="00F53096"/>
    <w:rsid w:val="00F54B21"/>
    <w:rsid w:val="00F66BCF"/>
    <w:rsid w:val="00F66EB3"/>
    <w:rsid w:val="00F83AE2"/>
    <w:rsid w:val="00FB14DD"/>
    <w:rsid w:val="00FB22D8"/>
    <w:rsid w:val="00FB5DA9"/>
    <w:rsid w:val="00FC1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5F1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BodyText"/>
    <w:autoRedefine/>
    <w:qFormat/>
    <w:rsid w:val="00AF77CE"/>
    <w:pPr>
      <w:keepNext/>
      <w:numPr>
        <w:numId w:val="4"/>
      </w:numPr>
      <w:pBdr>
        <w:top w:val="single" w:sz="48" w:space="1" w:color="auto"/>
      </w:pBdr>
      <w:tabs>
        <w:tab w:val="clear" w:pos="432"/>
        <w:tab w:val="left" w:pos="567"/>
        <w:tab w:val="right" w:pos="10081"/>
      </w:tabs>
      <w:spacing w:after="1080"/>
      <w:ind w:left="431" w:hanging="431"/>
      <w:outlineLvl w:val="0"/>
    </w:pPr>
    <w:rPr>
      <w:b/>
      <w:sz w:val="36"/>
    </w:rPr>
  </w:style>
  <w:style w:type="paragraph" w:styleId="Heading2">
    <w:name w:val="heading 2"/>
    <w:basedOn w:val="Normal"/>
    <w:next w:val="BodyText"/>
    <w:autoRedefine/>
    <w:qFormat/>
    <w:rsid w:val="00E55F17"/>
    <w:pPr>
      <w:keepNext/>
      <w:numPr>
        <w:ilvl w:val="1"/>
        <w:numId w:val="4"/>
      </w:numPr>
      <w:pBdr>
        <w:top w:val="single" w:sz="18" w:space="1" w:color="auto"/>
        <w:bottom w:val="single" w:sz="6" w:space="1" w:color="auto"/>
      </w:pBdr>
      <w:tabs>
        <w:tab w:val="clear" w:pos="576"/>
        <w:tab w:val="left" w:pos="851"/>
      </w:tabs>
      <w:spacing w:before="600" w:after="3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BodyText"/>
    <w:autoRedefine/>
    <w:qFormat/>
    <w:rsid w:val="00E55F17"/>
    <w:pPr>
      <w:keepNext/>
      <w:numPr>
        <w:ilvl w:val="2"/>
        <w:numId w:val="4"/>
      </w:numPr>
      <w:pBdr>
        <w:bottom w:val="single" w:sz="6" w:space="1" w:color="auto"/>
      </w:pBdr>
      <w:tabs>
        <w:tab w:val="clear" w:pos="1080"/>
        <w:tab w:val="left" w:pos="992"/>
      </w:tabs>
      <w:spacing w:before="320" w:after="320"/>
      <w:ind w:left="992" w:hanging="992"/>
      <w:outlineLvl w:val="2"/>
    </w:pPr>
    <w:rPr>
      <w:b/>
    </w:rPr>
  </w:style>
  <w:style w:type="paragraph" w:styleId="Heading4">
    <w:name w:val="heading 4"/>
    <w:basedOn w:val="Heading1"/>
    <w:next w:val="BodyText"/>
    <w:autoRedefine/>
    <w:qFormat/>
    <w:rsid w:val="00E55F17"/>
    <w:pPr>
      <w:keepNext w:val="0"/>
      <w:numPr>
        <w:ilvl w:val="3"/>
      </w:numPr>
      <w:pBdr>
        <w:top w:val="none" w:sz="0" w:space="0" w:color="auto"/>
      </w:pBdr>
      <w:tabs>
        <w:tab w:val="clear" w:pos="1440"/>
        <w:tab w:val="clear" w:pos="10081"/>
        <w:tab w:val="right" w:pos="1134"/>
      </w:tabs>
      <w:spacing w:before="240" w:after="200"/>
      <w:ind w:left="1134" w:hanging="1134"/>
      <w:outlineLvl w:val="3"/>
    </w:pPr>
    <w:rPr>
      <w:sz w:val="20"/>
    </w:rPr>
  </w:style>
  <w:style w:type="paragraph" w:styleId="Heading5">
    <w:name w:val="heading 5"/>
    <w:basedOn w:val="Normal"/>
    <w:next w:val="Normal"/>
    <w:qFormat/>
    <w:rsid w:val="00E55F17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55F17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55F17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55F17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55F17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55F17"/>
    <w:pPr>
      <w:spacing w:before="80"/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55F17"/>
    <w:pPr>
      <w:jc w:val="center"/>
    </w:pPr>
    <w:rPr>
      <w:b/>
      <w:sz w:val="36"/>
    </w:rPr>
  </w:style>
  <w:style w:type="paragraph" w:styleId="Subtitle">
    <w:name w:val="Subtitle"/>
    <w:basedOn w:val="Normal"/>
    <w:qFormat/>
    <w:rsid w:val="00E55F17"/>
    <w:pPr>
      <w:spacing w:after="60"/>
      <w:jc w:val="center"/>
    </w:pPr>
    <w:rPr>
      <w:i/>
      <w:sz w:val="36"/>
      <w:lang w:val="en-AU"/>
    </w:rPr>
  </w:style>
  <w:style w:type="paragraph" w:styleId="NormalIndent">
    <w:name w:val="Normal Indent"/>
    <w:basedOn w:val="Normal"/>
    <w:rsid w:val="00E55F17"/>
    <w:pPr>
      <w:ind w:left="900" w:hanging="900"/>
    </w:pPr>
  </w:style>
  <w:style w:type="paragraph" w:styleId="TOC1">
    <w:name w:val="toc 1"/>
    <w:basedOn w:val="Normal"/>
    <w:next w:val="Normal"/>
    <w:uiPriority w:val="39"/>
    <w:rsid w:val="00E55F17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uiPriority w:val="39"/>
    <w:rsid w:val="00E55F17"/>
    <w:pPr>
      <w:ind w:left="24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uiPriority w:val="39"/>
    <w:rsid w:val="00E55F17"/>
    <w:pPr>
      <w:ind w:left="480"/>
      <w:jc w:val="left"/>
    </w:pPr>
    <w:rPr>
      <w:rFonts w:ascii="Times New Roman" w:hAnsi="Times New Roman"/>
      <w:i/>
      <w:sz w:val="20"/>
    </w:rPr>
  </w:style>
  <w:style w:type="paragraph" w:styleId="Header">
    <w:name w:val="header"/>
    <w:basedOn w:val="Normal"/>
    <w:rsid w:val="00E55F1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E55F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55F17"/>
  </w:style>
  <w:style w:type="paragraph" w:customStyle="1" w:styleId="Bullet2">
    <w:name w:val="Bullet2"/>
    <w:basedOn w:val="Normal"/>
    <w:rsid w:val="00E55F17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E55F17"/>
    <w:pPr>
      <w:spacing w:before="80"/>
    </w:pPr>
  </w:style>
  <w:style w:type="paragraph" w:customStyle="1" w:styleId="Tabletext">
    <w:name w:val="Tabletext"/>
    <w:basedOn w:val="Normal"/>
    <w:next w:val="BodyText"/>
    <w:autoRedefine/>
    <w:rsid w:val="00E55F17"/>
    <w:pPr>
      <w:keepLines/>
      <w:spacing w:before="20" w:after="20"/>
      <w:jc w:val="left"/>
    </w:pPr>
    <w:rPr>
      <w:sz w:val="20"/>
    </w:rPr>
  </w:style>
  <w:style w:type="paragraph" w:styleId="BodyText">
    <w:name w:val="Body Text"/>
    <w:aliases w:val="Tempo Body Text,bt,body text,BODY TEXT,t,Text"/>
    <w:basedOn w:val="Normal"/>
    <w:rsid w:val="00E55F17"/>
    <w:pPr>
      <w:tabs>
        <w:tab w:val="left" w:pos="709"/>
      </w:tabs>
    </w:pPr>
    <w:rPr>
      <w:sz w:val="20"/>
    </w:rPr>
  </w:style>
  <w:style w:type="paragraph" w:customStyle="1" w:styleId="Paragraph3">
    <w:name w:val="Paragraph3"/>
    <w:basedOn w:val="Normal"/>
    <w:rsid w:val="00E55F17"/>
    <w:pPr>
      <w:spacing w:before="80"/>
      <w:ind w:left="1530"/>
    </w:pPr>
  </w:style>
  <w:style w:type="paragraph" w:customStyle="1" w:styleId="Bullet1">
    <w:name w:val="Bullet1"/>
    <w:basedOn w:val="Normal"/>
    <w:rsid w:val="00E55F17"/>
    <w:pPr>
      <w:ind w:left="720" w:hanging="432"/>
    </w:pPr>
  </w:style>
  <w:style w:type="character" w:styleId="FootnoteReference">
    <w:name w:val="footnote reference"/>
    <w:basedOn w:val="DefaultParagraphFont"/>
    <w:semiHidden/>
    <w:rsid w:val="00E55F17"/>
    <w:rPr>
      <w:sz w:val="20"/>
      <w:vertAlign w:val="superscript"/>
    </w:rPr>
  </w:style>
  <w:style w:type="paragraph" w:styleId="FootnoteText">
    <w:name w:val="footnote text"/>
    <w:basedOn w:val="Normal"/>
    <w:semiHidden/>
    <w:rsid w:val="00E55F1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E55F17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E55F17"/>
    <w:pPr>
      <w:spacing w:before="80"/>
      <w:ind w:left="2250"/>
    </w:pPr>
  </w:style>
  <w:style w:type="paragraph" w:styleId="TOC4">
    <w:name w:val="toc 4"/>
    <w:basedOn w:val="Normal"/>
    <w:next w:val="Normal"/>
    <w:semiHidden/>
    <w:rsid w:val="00E55F17"/>
    <w:pPr>
      <w:ind w:left="72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semiHidden/>
    <w:rsid w:val="00E55F17"/>
    <w:pPr>
      <w:ind w:left="96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semiHidden/>
    <w:rsid w:val="00E55F17"/>
    <w:pPr>
      <w:ind w:left="12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semiHidden/>
    <w:rsid w:val="00E55F17"/>
    <w:pPr>
      <w:ind w:left="144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semiHidden/>
    <w:rsid w:val="00E55F17"/>
    <w:pPr>
      <w:ind w:left="168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semiHidden/>
    <w:rsid w:val="00E55F17"/>
    <w:pPr>
      <w:ind w:left="1920"/>
      <w:jc w:val="left"/>
    </w:pPr>
    <w:rPr>
      <w:rFonts w:ascii="Times New Roman" w:hAnsi="Times New Roman"/>
      <w:sz w:val="18"/>
    </w:rPr>
  </w:style>
  <w:style w:type="paragraph" w:customStyle="1" w:styleId="MainTitle">
    <w:name w:val="Main Title"/>
    <w:basedOn w:val="Normal"/>
    <w:rsid w:val="00E55F17"/>
    <w:pPr>
      <w:spacing w:before="480" w:after="60"/>
      <w:jc w:val="center"/>
    </w:pPr>
    <w:rPr>
      <w:b/>
      <w:kern w:val="28"/>
      <w:sz w:val="32"/>
    </w:rPr>
  </w:style>
  <w:style w:type="paragraph" w:styleId="BodyText2">
    <w:name w:val="Body Text 2"/>
    <w:basedOn w:val="Normal"/>
    <w:rsid w:val="00E55F17"/>
    <w:pPr>
      <w:jc w:val="center"/>
    </w:pPr>
    <w:rPr>
      <w:sz w:val="16"/>
    </w:rPr>
  </w:style>
  <w:style w:type="paragraph" w:customStyle="1" w:styleId="Body">
    <w:name w:val="Body"/>
    <w:basedOn w:val="Normal"/>
    <w:rsid w:val="00E55F17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E55F17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55F17"/>
    <w:pPr>
      <w:spacing w:after="120"/>
    </w:pPr>
    <w:rPr>
      <w:i/>
      <w:color w:val="0000FF"/>
      <w:sz w:val="20"/>
    </w:rPr>
  </w:style>
  <w:style w:type="character" w:styleId="Hyperlink">
    <w:name w:val="Hyperlink"/>
    <w:basedOn w:val="DefaultParagraphFont"/>
    <w:rsid w:val="00E55F17"/>
    <w:rPr>
      <w:color w:val="0000FF"/>
      <w:u w:val="single"/>
    </w:rPr>
  </w:style>
  <w:style w:type="paragraph" w:customStyle="1" w:styleId="Capa">
    <w:name w:val="Capa"/>
    <w:basedOn w:val="Heading1"/>
    <w:next w:val="Normal"/>
    <w:autoRedefine/>
    <w:rsid w:val="00E55F17"/>
    <w:pPr>
      <w:numPr>
        <w:numId w:val="0"/>
      </w:numPr>
      <w:pBdr>
        <w:top w:val="single" w:sz="36" w:space="2" w:color="auto"/>
        <w:bottom w:val="single" w:sz="18" w:space="1" w:color="auto"/>
      </w:pBdr>
      <w:spacing w:after="0"/>
      <w:jc w:val="right"/>
    </w:pPr>
    <w:rPr>
      <w:smallCaps/>
      <w:sz w:val="44"/>
    </w:rPr>
  </w:style>
  <w:style w:type="paragraph" w:customStyle="1" w:styleId="Sumario">
    <w:name w:val="Sumario"/>
    <w:basedOn w:val="Header"/>
    <w:autoRedefine/>
    <w:rsid w:val="00E55F17"/>
    <w:pPr>
      <w:pBdr>
        <w:top w:val="single" w:sz="18" w:space="1" w:color="auto"/>
        <w:bottom w:val="single" w:sz="18" w:space="1" w:color="auto"/>
      </w:pBdr>
    </w:pPr>
    <w:rPr>
      <w:b/>
      <w:sz w:val="32"/>
      <w:lang w:val="en-US"/>
    </w:rPr>
  </w:style>
  <w:style w:type="paragraph" w:customStyle="1" w:styleId="topico">
    <w:name w:val="topico"/>
    <w:basedOn w:val="BodyText"/>
    <w:rsid w:val="00E55F17"/>
    <w:pPr>
      <w:pBdr>
        <w:bottom w:val="single" w:sz="12" w:space="1" w:color="auto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E55F17"/>
    <w:pPr>
      <w:numPr>
        <w:numId w:val="2"/>
      </w:numPr>
      <w:pBdr>
        <w:bottom w:val="none" w:sz="0" w:space="0" w:color="auto"/>
      </w:pBdr>
      <w:ind w:left="357" w:hanging="357"/>
    </w:pPr>
  </w:style>
  <w:style w:type="paragraph" w:customStyle="1" w:styleId="Topico3">
    <w:name w:val="Topico 3"/>
    <w:basedOn w:val="topico"/>
    <w:rsid w:val="00E55F17"/>
    <w:pPr>
      <w:numPr>
        <w:numId w:val="3"/>
      </w:numPr>
      <w:pBdr>
        <w:bottom w:val="none" w:sz="0" w:space="0" w:color="auto"/>
      </w:pBdr>
    </w:pPr>
    <w:rPr>
      <w:b w:val="0"/>
    </w:rPr>
  </w:style>
  <w:style w:type="paragraph" w:customStyle="1" w:styleId="TableHead">
    <w:name w:val="TableHead"/>
    <w:basedOn w:val="Normal"/>
    <w:rsid w:val="00E55F17"/>
    <w:pPr>
      <w:jc w:val="center"/>
    </w:pPr>
    <w:rPr>
      <w:b/>
      <w:sz w:val="20"/>
      <w:lang w:val="en-US"/>
    </w:rPr>
  </w:style>
  <w:style w:type="paragraph" w:customStyle="1" w:styleId="TableText0">
    <w:name w:val="TableText"/>
    <w:basedOn w:val="Normal"/>
    <w:rsid w:val="00E55F17"/>
    <w:rPr>
      <w:sz w:val="20"/>
      <w:lang w:val="en-US"/>
    </w:rPr>
  </w:style>
  <w:style w:type="character" w:styleId="Strong">
    <w:name w:val="Strong"/>
    <w:basedOn w:val="DefaultParagraphFont"/>
    <w:qFormat/>
    <w:rsid w:val="00E55F17"/>
    <w:rPr>
      <w:b/>
    </w:rPr>
  </w:style>
  <w:style w:type="character" w:styleId="FollowedHyperlink">
    <w:name w:val="FollowedHyperlink"/>
    <w:basedOn w:val="DefaultParagraphFont"/>
    <w:rsid w:val="00E55F17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5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4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DE19BB"/>
    <w:pPr>
      <w:spacing w:line="360" w:lineRule="auto"/>
      <w:ind w:left="720"/>
      <w:jc w:val="left"/>
    </w:pPr>
    <w:rPr>
      <w:rFonts w:eastAsia="Calibri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gi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\MDS\Modelos\Descri&#231;&#227;o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57430D61C0C134894ADF63B15B6793C" ma:contentTypeVersion="11" ma:contentTypeDescription="Crie um novo documento." ma:contentTypeScope="" ma:versionID="8db4c45058d9068ac4d9e3ea48261328">
  <xsd:schema xmlns:xsd="http://www.w3.org/2001/XMLSchema" xmlns:p="http://schemas.microsoft.com/office/2006/metadata/properties" targetNamespace="http://schemas.microsoft.com/office/2006/metadata/properties" ma:root="true" ma:fieldsID="3457660937ad7dd27ce95daa38051d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511CF8-B002-461F-A174-6D8494972A6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9B57EF47-E1AB-4490-9D64-E7BC42960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7D4C46C-9C37-4F3D-84F7-A0CE66EF1E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0855F1-57EC-46DE-8C63-D06C75768E10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A1301A4D-65F3-4120-928F-12BA6E3C9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Descrição Caso de Uso.dot</Template>
  <TotalTime>23</TotalTime>
  <Pages>6</Pages>
  <Words>485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Descrição do Caso de Uso</vt:lpstr>
      <vt:lpstr>Descrição do Caso de Uso</vt:lpstr>
    </vt:vector>
  </TitlesOfParts>
  <Company>ONS - Operador Nacional do Sistema Elétrico</Company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Descrição do Caso de Uso</dc:title>
  <dc:subject>&lt;Nome do Projeto&gt;</dc:subject>
  <dc:creator>cesar.conectt</dc:creator>
  <cp:lastModifiedBy>Fred</cp:lastModifiedBy>
  <cp:revision>12</cp:revision>
  <cp:lastPrinted>2003-05-13T11:31:00Z</cp:lastPrinted>
  <dcterms:created xsi:type="dcterms:W3CDTF">2012-08-29T22:34:00Z</dcterms:created>
  <dcterms:modified xsi:type="dcterms:W3CDTF">2012-09-11T00:51:00Z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