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000768" w:rsidP="00AF77CE">
      <w:pPr>
        <w:pStyle w:val="Capa"/>
      </w:pPr>
      <w:fldSimple w:instr="title  \* Mergeformat ">
        <w:r w:rsidR="00195453">
          <w:t>Descrição do Caso de Uso</w:t>
        </w:r>
      </w:fldSimple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8500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Finalizar Compra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4504A7" w:rsidRDefault="0000076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00768">
        <w:rPr>
          <w:b/>
          <w:caps/>
        </w:rPr>
        <w:fldChar w:fldCharType="begin"/>
      </w:r>
      <w:r w:rsidR="00F53096">
        <w:instrText xml:space="preserve"> TOC \o "2-4" \t "Heading 1;1" </w:instrText>
      </w:r>
      <w:r w:rsidRPr="00000768">
        <w:rPr>
          <w:b/>
          <w:caps/>
        </w:rPr>
        <w:fldChar w:fldCharType="separate"/>
      </w:r>
      <w:r w:rsidR="004504A7">
        <w:rPr>
          <w:noProof/>
        </w:rPr>
        <w:t>1.1</w:t>
      </w:r>
      <w:r w:rsidR="004504A7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4504A7">
        <w:rPr>
          <w:noProof/>
        </w:rPr>
        <w:t>Diagrama do Caso de Uso</w:t>
      </w:r>
      <w:r w:rsidR="004504A7">
        <w:rPr>
          <w:noProof/>
        </w:rPr>
        <w:tab/>
      </w:r>
      <w:r>
        <w:rPr>
          <w:noProof/>
        </w:rPr>
        <w:fldChar w:fldCharType="begin"/>
      </w:r>
      <w:r w:rsidR="004504A7">
        <w:rPr>
          <w:noProof/>
        </w:rPr>
        <w:instrText xml:space="preserve"> PAGEREF _Toc334033451 \h </w:instrText>
      </w:r>
      <w:r>
        <w:rPr>
          <w:noProof/>
        </w:rPr>
      </w:r>
      <w:r>
        <w:rPr>
          <w:noProof/>
        </w:rPr>
        <w:fldChar w:fldCharType="separate"/>
      </w:r>
      <w:r w:rsidR="004504A7"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_Toc334033452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1-1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_Toc334033453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1-1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_Toc334033454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1-1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_Toc334033455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1-2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_Toc334033456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1-2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_Toc334033457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1-2</w:t>
      </w:r>
      <w:r w:rsidR="00000768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_Toc334033458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1-2</w:t>
      </w:r>
      <w:r w:rsidR="00000768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_Toc334033459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1-2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_Toc334033460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_Toc334033461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_Toc334033462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_Toc334033463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_Toc334033464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000768">
        <w:rPr>
          <w:noProof/>
        </w:rPr>
        <w:fldChar w:fldCharType="begin"/>
      </w:r>
      <w:r>
        <w:rPr>
          <w:noProof/>
        </w:rPr>
        <w:instrText xml:space="preserve"> PAGEREF _Toc334033465 \h </w:instrText>
      </w:r>
      <w:r w:rsidR="00000768">
        <w:rPr>
          <w:noProof/>
        </w:rPr>
      </w:r>
      <w:r w:rsidR="00000768">
        <w:rPr>
          <w:noProof/>
        </w:rPr>
        <w:fldChar w:fldCharType="separate"/>
      </w:r>
      <w:r>
        <w:rPr>
          <w:noProof/>
        </w:rPr>
        <w:t>1-3</w:t>
      </w:r>
      <w:r w:rsidR="00000768">
        <w:rPr>
          <w:noProof/>
        </w:rPr>
        <w:fldChar w:fldCharType="end"/>
      </w:r>
    </w:p>
    <w:p w:rsidR="00F53096" w:rsidRDefault="00000768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85009F">
        <w:rPr>
          <w:color w:val="FF0000"/>
        </w:rPr>
        <w:t xml:space="preserve">Finalizar </w:t>
      </w:r>
      <w:r w:rsidR="00646E65">
        <w:rPr>
          <w:color w:val="FF0000"/>
        </w:rPr>
        <w:t>Compra</w:t>
      </w:r>
    </w:p>
    <w:p w:rsidR="00F53096" w:rsidRDefault="00F53096">
      <w:pPr>
        <w:pStyle w:val="Heading2"/>
      </w:pPr>
      <w:bookmarkStart w:id="8" w:name="_Toc23153092"/>
      <w:bookmarkStart w:id="9" w:name="_Toc334033451"/>
      <w:bookmarkStart w:id="10" w:name="_Toc23153059"/>
      <w:r>
        <w:t>Diagrama do Caso de Uso</w:t>
      </w:r>
      <w:bookmarkEnd w:id="8"/>
      <w:bookmarkEnd w:id="9"/>
    </w:p>
    <w:p w:rsidR="00F53096" w:rsidRDefault="0085009F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009900" cy="1114425"/>
            <wp:effectExtent l="19050" t="0" r="0" b="0"/>
            <wp:docPr id="3" name="Picture 2" descr="Finalizar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izar Comp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1" w:name="_Toc334033452"/>
      <w:r>
        <w:t>Descrição</w:t>
      </w:r>
      <w:bookmarkEnd w:id="10"/>
      <w:bookmarkEnd w:id="11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4E729C">
        <w:t xml:space="preserve"> finalização de uma compra na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2" w:name="_Toc334033453"/>
      <w:r>
        <w:t>Atores</w:t>
      </w:r>
      <w:bookmarkEnd w:id="12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</w:t>
      </w:r>
      <w:r w:rsidR="004E729C">
        <w:t xml:space="preserve"> "Finalizar Compra"</w:t>
      </w:r>
      <w:r w:rsidR="00D9546B">
        <w:t xml:space="preserve"> do Carrinho de Compras.</w:t>
      </w:r>
    </w:p>
    <w:p w:rsidR="00F53096" w:rsidRDefault="00F53096">
      <w:pPr>
        <w:pStyle w:val="Heading2"/>
      </w:pPr>
      <w:bookmarkStart w:id="13" w:name="_Toc23153074"/>
      <w:bookmarkStart w:id="14" w:name="_Toc334033454"/>
      <w:r>
        <w:t>Pré-Condições</w:t>
      </w:r>
      <w:bookmarkEnd w:id="13"/>
      <w:bookmarkEnd w:id="14"/>
    </w:p>
    <w:p w:rsidR="00224A1E" w:rsidRPr="009163C7" w:rsidRDefault="009163C7" w:rsidP="00224A1E">
      <w:pPr>
        <w:pStyle w:val="BodyText"/>
      </w:pPr>
      <w:r w:rsidRPr="009163C7">
        <w:t>O Carrinho de Compras possui ao menos 1 produto</w:t>
      </w:r>
      <w:r w:rsidR="00224A1E" w:rsidRPr="009163C7"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5" w:name="_Toc23153077"/>
      <w:bookmarkStart w:id="16" w:name="_Toc334033455"/>
      <w:r>
        <w:t>Pós-Condições</w:t>
      </w:r>
      <w:bookmarkEnd w:id="15"/>
      <w:bookmarkEnd w:id="16"/>
    </w:p>
    <w:p w:rsidR="00F53096" w:rsidRPr="004E729C" w:rsidRDefault="004E729C">
      <w:pPr>
        <w:pStyle w:val="BodyText"/>
      </w:pPr>
      <w:r w:rsidRPr="004E729C">
        <w:t xml:space="preserve">A compra dos produtos incluidos no Carrinho de Compras </w:t>
      </w:r>
      <w:r>
        <w:t>é finalizada.</w:t>
      </w:r>
    </w:p>
    <w:p w:rsidR="00F53096" w:rsidRDefault="00F53096">
      <w:pPr>
        <w:pStyle w:val="Heading2"/>
      </w:pPr>
      <w:bookmarkStart w:id="17" w:name="_Toc23153060"/>
      <w:bookmarkStart w:id="18" w:name="_Toc334033456"/>
      <w:r>
        <w:lastRenderedPageBreak/>
        <w:t>Fluxo Básico</w:t>
      </w:r>
      <w:bookmarkEnd w:id="17"/>
      <w:bookmarkEnd w:id="18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FB672F">
        <w:t>, acessa a página do</w:t>
      </w:r>
      <w:r w:rsidR="00EF2491">
        <w:t xml:space="preserve"> Carrinho de Compras</w:t>
      </w:r>
      <w:r w:rsidR="00FB672F">
        <w:t xml:space="preserve"> e  clica no botão "Finalizar Compra"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Compra</w:t>
      </w:r>
      <w:r w:rsidR="000028E8">
        <w:t xml:space="preserve"> Finalizada,</w:t>
      </w:r>
      <w:r w:rsidR="00EF2491">
        <w:t xml:space="preserve"> exibindo </w:t>
      </w:r>
      <w:r w:rsidR="000028E8">
        <w:t>o Nome do Cliente e lista de produtos da Compra com as seguintes informações</w:t>
      </w:r>
      <w:r w:rsidR="00EF2491">
        <w:t>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Descrição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Quantidade</w:t>
      </w:r>
    </w:p>
    <w:p w:rsidR="000028E8" w:rsidRDefault="000028E8" w:rsidP="00EF2491">
      <w:pPr>
        <w:pStyle w:val="BodyText"/>
        <w:numPr>
          <w:ilvl w:val="1"/>
          <w:numId w:val="10"/>
        </w:numPr>
        <w:spacing w:line="360" w:lineRule="auto"/>
      </w:pPr>
      <w:r>
        <w:t>Valor total por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6831F7" w:rsidRDefault="006831F7" w:rsidP="00EF2491">
      <w:pPr>
        <w:pStyle w:val="BodyText"/>
        <w:numPr>
          <w:ilvl w:val="1"/>
          <w:numId w:val="10"/>
        </w:numPr>
        <w:spacing w:line="360" w:lineRule="auto"/>
      </w:pPr>
      <w:r>
        <w:t>Mensagem de "Compra Finalizada com sucesso"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19" w:name="_Toc23153061"/>
      <w:bookmarkStart w:id="20" w:name="_Toc334033457"/>
      <w:r>
        <w:t>Fluxos Alternativos</w:t>
      </w:r>
      <w:bookmarkEnd w:id="19"/>
      <w:r w:rsidR="001862A9">
        <w:t xml:space="preserve"> (FA)</w:t>
      </w:r>
      <w:bookmarkEnd w:id="20"/>
    </w:p>
    <w:p w:rsidR="006D5A26" w:rsidRDefault="006D5A26" w:rsidP="006D5A26">
      <w:pPr>
        <w:pStyle w:val="Heading3"/>
        <w:ind w:left="993" w:hanging="993"/>
      </w:pPr>
      <w:bookmarkStart w:id="21" w:name="_Nenhum_produto_encontrado"/>
      <w:bookmarkStart w:id="22" w:name="_Nenhum_produto_no"/>
      <w:bookmarkStart w:id="23" w:name="_Toc334033458"/>
      <w:bookmarkEnd w:id="21"/>
      <w:bookmarkEnd w:id="22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4" w:name="_Cliente_seleciona_botão_1"/>
      <w:bookmarkStart w:id="25" w:name="_Toc23153071"/>
      <w:bookmarkStart w:id="26" w:name="_Toc334033460"/>
      <w:bookmarkEnd w:id="24"/>
      <w:r>
        <w:t>Requisitos Especiais</w:t>
      </w:r>
      <w:bookmarkEnd w:id="25"/>
      <w:bookmarkEnd w:id="26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7" w:name="_Toc23153080"/>
      <w:bookmarkStart w:id="28" w:name="_Toc334033461"/>
      <w:r>
        <w:t>Pontos de Extensão</w:t>
      </w:r>
      <w:bookmarkEnd w:id="27"/>
      <w:bookmarkEnd w:id="28"/>
    </w:p>
    <w:p w:rsidR="006E7A9D" w:rsidRDefault="000028E8" w:rsidP="00A63D93">
      <w:pPr>
        <w:pStyle w:val="BodyText"/>
      </w:pPr>
      <w:bookmarkStart w:id="29" w:name="_Visualizar_detalhe_do"/>
      <w:bookmarkStart w:id="30" w:name="_Cliente_seleciona_botão"/>
      <w:bookmarkEnd w:id="29"/>
      <w:bookmarkEnd w:id="30"/>
      <w:r>
        <w:t>Não se aplica.</w:t>
      </w:r>
    </w:p>
    <w:p w:rsidR="004542A0" w:rsidRDefault="004542A0" w:rsidP="00CF3D1E">
      <w:pPr>
        <w:pStyle w:val="BodyText"/>
        <w:spacing w:line="360" w:lineRule="auto"/>
      </w:pPr>
      <w:bookmarkStart w:id="31" w:name="_Visualizar_Carrinho_de"/>
      <w:bookmarkEnd w:id="31"/>
    </w:p>
    <w:p w:rsidR="00F53096" w:rsidRDefault="00F53096">
      <w:pPr>
        <w:pStyle w:val="Heading2"/>
      </w:pPr>
      <w:bookmarkStart w:id="32" w:name="_Toc334033463"/>
      <w:r>
        <w:lastRenderedPageBreak/>
        <w:t>Interfaces</w:t>
      </w:r>
      <w:bookmarkEnd w:id="32"/>
    </w:p>
    <w:p w:rsidR="00F53096" w:rsidRDefault="00FB672F">
      <w:pPr>
        <w:pStyle w:val="Heading3"/>
        <w:ind w:left="993" w:hanging="993"/>
      </w:pPr>
      <w:bookmarkStart w:id="33" w:name="_Lista_de_produto"/>
      <w:bookmarkEnd w:id="33"/>
      <w:r>
        <w:t>Compra finalizada</w:t>
      </w:r>
    </w:p>
    <w:p w:rsidR="00F53096" w:rsidRDefault="00CB5945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4131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4" w:name="_Toc334033465"/>
      <w:r>
        <w:t>Regras de Negócio</w:t>
      </w:r>
      <w:bookmarkEnd w:id="34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7"/>
      <w:footerReference w:type="default" r:id="rId18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CC6" w:rsidRDefault="00602CC6">
      <w:r>
        <w:separator/>
      </w:r>
    </w:p>
  </w:endnote>
  <w:endnote w:type="continuationSeparator" w:id="0">
    <w:p w:rsidR="00602CC6" w:rsidRDefault="00602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00076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000768">
      <w:rPr>
        <w:sz w:val="16"/>
      </w:rPr>
      <w:fldChar w:fldCharType="separate"/>
    </w:r>
    <w:r w:rsidR="009163C7">
      <w:rPr>
        <w:noProof/>
        <w:sz w:val="16"/>
      </w:rPr>
      <w:t>iii</w:t>
    </w:r>
    <w:r w:rsidR="00000768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00076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000768">
      <w:rPr>
        <w:sz w:val="16"/>
      </w:rPr>
      <w:fldChar w:fldCharType="separate"/>
    </w:r>
    <w:r w:rsidR="008020C4">
      <w:rPr>
        <w:noProof/>
        <w:sz w:val="16"/>
      </w:rPr>
      <w:t>1-2</w:t>
    </w:r>
    <w:r w:rsidR="00000768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CC6" w:rsidRDefault="00602CC6">
      <w:r>
        <w:separator/>
      </w:r>
    </w:p>
  </w:footnote>
  <w:footnote w:type="continuationSeparator" w:id="0">
    <w:p w:rsidR="00602CC6" w:rsidRDefault="00602C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00076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000768">
            <w:rPr>
              <w:rFonts w:cs="Arial"/>
              <w:b/>
              <w:bCs/>
              <w:sz w:val="18"/>
            </w:rPr>
            <w:fldChar w:fldCharType="separate"/>
          </w:r>
          <w:r w:rsidR="009163C7">
            <w:rPr>
              <w:rFonts w:cs="Arial"/>
              <w:b/>
              <w:bCs/>
              <w:noProof/>
              <w:sz w:val="18"/>
            </w:rPr>
            <w:t>12/09/12</w:t>
          </w:r>
          <w:r w:rsidR="0000076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00076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000768">
            <w:rPr>
              <w:rFonts w:cs="Arial"/>
              <w:sz w:val="18"/>
            </w:rPr>
            <w:fldChar w:fldCharType="separate"/>
          </w:r>
          <w:r w:rsidR="009163C7">
            <w:rPr>
              <w:rFonts w:cs="Arial"/>
              <w:noProof/>
              <w:sz w:val="18"/>
            </w:rPr>
            <w:t>iii</w:t>
          </w:r>
          <w:r w:rsidR="0000076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00076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000768">
            <w:rPr>
              <w:rFonts w:cs="Arial"/>
              <w:sz w:val="18"/>
            </w:rPr>
            <w:fldChar w:fldCharType="separate"/>
          </w:r>
          <w:r w:rsidR="009163C7">
            <w:rPr>
              <w:rFonts w:cs="Arial"/>
              <w:noProof/>
              <w:sz w:val="18"/>
            </w:rPr>
            <w:t>6</w:t>
          </w:r>
          <w:r w:rsidR="0000076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00076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000768">
            <w:rPr>
              <w:rFonts w:cs="Arial"/>
              <w:b/>
              <w:bCs/>
              <w:sz w:val="18"/>
            </w:rPr>
            <w:fldChar w:fldCharType="separate"/>
          </w:r>
          <w:r w:rsidR="009163C7">
            <w:rPr>
              <w:rFonts w:cs="Arial"/>
              <w:b/>
              <w:bCs/>
              <w:noProof/>
              <w:sz w:val="18"/>
            </w:rPr>
            <w:t>12/09/12</w:t>
          </w:r>
          <w:r w:rsidR="0000076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000768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00076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000768">
            <w:rPr>
              <w:rFonts w:cs="Arial"/>
              <w:sz w:val="18"/>
            </w:rPr>
            <w:fldChar w:fldCharType="separate"/>
          </w:r>
          <w:r w:rsidR="008020C4">
            <w:rPr>
              <w:rFonts w:cs="Arial"/>
              <w:noProof/>
              <w:sz w:val="18"/>
            </w:rPr>
            <w:t>1-2</w:t>
          </w:r>
          <w:r w:rsidR="0000076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00076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000768">
            <w:rPr>
              <w:rFonts w:cs="Arial"/>
              <w:sz w:val="18"/>
            </w:rPr>
            <w:fldChar w:fldCharType="separate"/>
          </w:r>
          <w:r w:rsidR="008020C4">
            <w:rPr>
              <w:rFonts w:cs="Arial"/>
              <w:noProof/>
              <w:sz w:val="18"/>
            </w:rPr>
            <w:t>6</w:t>
          </w:r>
          <w:r w:rsidR="0000076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0768"/>
    <w:rsid w:val="00001FAB"/>
    <w:rsid w:val="000028E8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07F91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29C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02CC6"/>
    <w:rsid w:val="0063086A"/>
    <w:rsid w:val="00646E65"/>
    <w:rsid w:val="00652D37"/>
    <w:rsid w:val="0067056C"/>
    <w:rsid w:val="006831F7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020C4"/>
    <w:rsid w:val="00845D36"/>
    <w:rsid w:val="0085009F"/>
    <w:rsid w:val="008711AF"/>
    <w:rsid w:val="008732C7"/>
    <w:rsid w:val="008B70B9"/>
    <w:rsid w:val="008E7344"/>
    <w:rsid w:val="009163C7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B0E53"/>
    <w:rsid w:val="00BF4438"/>
    <w:rsid w:val="00BF7EAA"/>
    <w:rsid w:val="00C12A3D"/>
    <w:rsid w:val="00C35165"/>
    <w:rsid w:val="00C652EC"/>
    <w:rsid w:val="00C67912"/>
    <w:rsid w:val="00CA5357"/>
    <w:rsid w:val="00CB5945"/>
    <w:rsid w:val="00CD1018"/>
    <w:rsid w:val="00CF3D1E"/>
    <w:rsid w:val="00D214FA"/>
    <w:rsid w:val="00D219B0"/>
    <w:rsid w:val="00D90500"/>
    <w:rsid w:val="00D9546B"/>
    <w:rsid w:val="00DA4C97"/>
    <w:rsid w:val="00DB2925"/>
    <w:rsid w:val="00DC6DA3"/>
    <w:rsid w:val="00DD3FAE"/>
    <w:rsid w:val="00DE19BB"/>
    <w:rsid w:val="00DE3CFC"/>
    <w:rsid w:val="00E005FF"/>
    <w:rsid w:val="00E55F17"/>
    <w:rsid w:val="00E70167"/>
    <w:rsid w:val="00E900EC"/>
    <w:rsid w:val="00EE65C2"/>
    <w:rsid w:val="00EF2491"/>
    <w:rsid w:val="00EF4D73"/>
    <w:rsid w:val="00F139C0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B672F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8E2743E-3E78-41F3-A4D9-A847792B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37</TotalTime>
  <Pages>6</Pages>
  <Words>420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19</cp:revision>
  <cp:lastPrinted>2003-05-13T11:31:00Z</cp:lastPrinted>
  <dcterms:created xsi:type="dcterms:W3CDTF">2012-08-29T22:34:00Z</dcterms:created>
  <dcterms:modified xsi:type="dcterms:W3CDTF">2012-09-13T01:41:00Z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